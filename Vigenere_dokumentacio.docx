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8322419"/>
        <w:docPartObj>
          <w:docPartGallery w:val="Cover Pages"/>
          <w:docPartUnique/>
        </w:docPartObj>
      </w:sdtPr>
      <w:sdtEndPr/>
      <w:sdtContent>
        <w:sdt>
          <w:sdtPr>
            <w:id w:val="-1724750495"/>
            <w15:appearance w15:val="hidden"/>
          </w:sdtPr>
          <w:sdtEndPr/>
          <w:sdtContent>
            <w:p w14:paraId="4EE8FE30" w14:textId="77777777" w:rsidR="00EB5D95" w:rsidRDefault="00EB5D95">
              <w:r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2AD764C1" wp14:editId="2440FED5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285875"/>
                        <wp:effectExtent l="0" t="0" r="0" b="5715"/>
                        <wp:wrapTopAndBottom/>
                        <wp:docPr id="3" name="Szövegdoboz 3" descr="Vállalat kapcsolattartási adatai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kern w:val="20"/>
                                      </w:rPr>
                                      <w:alias w:val="Vállalat"/>
                                      <w:tag w:val=""/>
                                      <w:id w:val="-1516756383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14:paraId="1CC3DAA5" w14:textId="77777777" w:rsidR="00EB5D95" w:rsidRDefault="008E1A82">
                                        <w:pPr>
                                          <w:pStyle w:val="Nincstrkz"/>
                                          <w:rPr>
                                            <w:kern w:val="20"/>
                                          </w:rPr>
                                        </w:pPr>
                                        <w:r>
                                          <w:rPr>
                                            <w:kern w:val="20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14:paraId="20A7BD64" w14:textId="77777777" w:rsidR="00EB5D95" w:rsidRPr="000E2222" w:rsidRDefault="00EB5D95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15000</wp14:pctHeight>
                        </wp14:sizeRelV>
                      </wp:anchor>
                    </w:drawing>
                  </mc:Choice>
                  <mc:Fallback>
                    <w:pict>
                      <v:shapetype w14:anchorId="2AD764C1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Szövegdoboz 3" o:spid="_x0000_s1026" type="#_x0000_t202" alt="Vállalat kapcsolattartási adatai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" o:allowincell="f" o:allowoverlap="f" filled="f" stroked="f" strokeweight=".5pt">
                        <v:textbox style="mso-fit-shape-to-text:t" inset="0,0,0,0">
                          <w:txbxContent>
                            <w:sdt>
                              <w:sdtPr>
                                <w:rPr>
                                  <w:kern w:val="20"/>
                                </w:rPr>
                                <w:alias w:val="Vállalat"/>
                                <w:tag w:val=""/>
                                <w:id w:val="-1516756383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14:paraId="1CC3DAA5" w14:textId="77777777" w:rsidR="00EB5D95" w:rsidRDefault="008E1A82">
                                  <w:pPr>
                                    <w:pStyle w:val="Nincstrkz"/>
                                    <w:rPr>
                                      <w:kern w:val="20"/>
                                    </w:rPr>
                                  </w:pPr>
                                  <w:r>
                                    <w:rPr>
                                      <w:kern w:val="20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14:paraId="20A7BD64" w14:textId="77777777" w:rsidR="00EB5D95" w:rsidRPr="000E2222" w:rsidRDefault="00EB5D95"/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p>
          </w:sdtContent>
        </w:sdt>
        <w:p w14:paraId="5B6C5DCA" w14:textId="77777777" w:rsidR="00EB5D95" w:rsidRDefault="00EB5D9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7CE620" wp14:editId="0E95550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543550" cy="6210300"/>
                    <wp:effectExtent l="0" t="0" r="0" b="11430"/>
                    <wp:wrapTopAndBottom/>
                    <wp:docPr id="6" name="Szövegdoboz 6" descr="Cím, alcím és kivona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355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FFD2B27" w14:textId="77777777" w:rsidR="00EB5D95" w:rsidRDefault="002A0063" w:rsidP="009B42B9">
                                <w:pPr>
                                  <w:pStyle w:val="Cm"/>
                                  <w:spacing w:line="1500" w:lineRule="exact"/>
                                  <w:ind w:left="113" w:right="113"/>
                                </w:pPr>
                                <w:sdt>
                                  <w:sdtPr>
                                    <w:alias w:val="Cím"/>
                                    <w:tag w:val=""/>
                                    <w:id w:val="7013647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D292F">
                                      <w:t>Vigenére rejtjel</w:t>
                                    </w:r>
                                  </w:sdtContent>
                                </w:sdt>
                              </w:p>
                              <w:p w14:paraId="7E6D41CB" w14:textId="77777777" w:rsidR="00EB5D95" w:rsidRDefault="002A0063">
                                <w:pPr>
                                  <w:pStyle w:val="Alcm"/>
                                </w:pPr>
                                <w:sdt>
                                  <w:sdtPr>
                                    <w:alias w:val="Dátum"/>
                                    <w:id w:val="141783095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E1A82">
                                      <w:t>Török Dániel</w:t>
                                    </w:r>
                                  </w:sdtContent>
                                </w:sdt>
                              </w:p>
                              <w:p w14:paraId="408205A7" w14:textId="77777777" w:rsidR="00EB5D95" w:rsidRPr="000E2222" w:rsidRDefault="002A0063">
                                <w:pPr>
                                  <w:pStyle w:val="Kivonat"/>
                                </w:pPr>
                                <w:sdt>
                                  <w:sdtPr>
                                    <w:alias w:val="Kivonat"/>
                                    <w:id w:val="106622669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1A82">
                                      <w:t>Bevezetés az informatikába</w:t>
                                    </w:r>
                                  </w:sdtContent>
                                </w:sdt>
                                <w:r w:rsidR="008E1A82">
                                  <w:t xml:space="preserve"> - 2021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 w14:anchorId="6C7CE620" id="Szövegdoboz 6" o:spid="_x0000_s1027" type="#_x0000_t202" alt="Cím, alcím és kivonat" style="position:absolute;margin-left:0;margin-top:0;width:436.5pt;height:489pt;z-index:251659264;visibility:visible;mso-wrap-style:square;mso-width-percent:0;mso-height-percent:850;mso-left-percent:93;mso-wrap-distance-left:9pt;mso-wrap-distance-top:0;mso-wrap-distance-right:9pt;mso-wrap-distance-bottom:0;mso-position-horizontal-relative:page;mso-position-vertical:bottom;mso-position-vertical-relative:margin;mso-width-percent: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" filled="f" stroked="f" strokeweight=".5pt">
                    <v:textbox inset="0,0,0,0">
                      <w:txbxContent>
                        <w:p w14:paraId="0FFD2B27" w14:textId="77777777" w:rsidR="00EB5D95" w:rsidRDefault="002A0063" w:rsidP="009B42B9">
                          <w:pPr>
                            <w:pStyle w:val="Cm"/>
                            <w:spacing w:line="1500" w:lineRule="exact"/>
                            <w:ind w:left="113" w:right="113"/>
                          </w:pPr>
                          <w:sdt>
                            <w:sdtPr>
                              <w:alias w:val="Cím"/>
                              <w:tag w:val=""/>
                              <w:id w:val="7013647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D292F">
                                <w:t>Vigenére rejtjel</w:t>
                              </w:r>
                            </w:sdtContent>
                          </w:sdt>
                        </w:p>
                        <w:p w14:paraId="7E6D41CB" w14:textId="77777777" w:rsidR="00EB5D95" w:rsidRDefault="002A0063">
                          <w:pPr>
                            <w:pStyle w:val="Alcm"/>
                          </w:pPr>
                          <w:sdt>
                            <w:sdtPr>
                              <w:alias w:val="Dátum"/>
                              <w:id w:val="14178309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E1A82">
                                <w:t>Török Dániel</w:t>
                              </w:r>
                            </w:sdtContent>
                          </w:sdt>
                        </w:p>
                        <w:p w14:paraId="408205A7" w14:textId="77777777" w:rsidR="00EB5D95" w:rsidRPr="000E2222" w:rsidRDefault="002A0063">
                          <w:pPr>
                            <w:pStyle w:val="Kivonat"/>
                          </w:pPr>
                          <w:sdt>
                            <w:sdtPr>
                              <w:alias w:val="Kivonat"/>
                              <w:id w:val="106622669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8E1A82">
                                <w:t>Bevezetés az informatikába</w:t>
                              </w:r>
                            </w:sdtContent>
                          </w:sdt>
                          <w:r w:rsidR="008E1A82">
                            <w:t xml:space="preserve"> - 2021</w:t>
                          </w: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  <w:p w14:paraId="6756ECDE" w14:textId="77777777" w:rsidR="00EB5D95" w:rsidRDefault="00EB5D95">
          <w:r>
            <w:br w:type="page"/>
          </w:r>
        </w:p>
      </w:sdtContent>
    </w:sdt>
    <w:sdt>
      <w:sdtPr>
        <w:rPr>
          <w:sz w:val="20"/>
        </w:rPr>
        <w:id w:val="9041849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E16298" w14:textId="10A81320" w:rsidR="00E66BDA" w:rsidRDefault="00E66BDA">
          <w:pPr>
            <w:pStyle w:val="Tartalomjegyzkcmsora"/>
          </w:pPr>
          <w:r>
            <w:t>Tartalom</w:t>
          </w:r>
        </w:p>
        <w:p w14:paraId="57FD0E75" w14:textId="5AD8B7CB" w:rsidR="000E0747" w:rsidRDefault="00E66BDA">
          <w:pPr>
            <w:pStyle w:val="TJ1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788260" w:history="1">
            <w:r w:rsidR="000E0747" w:rsidRPr="00FF3F8F">
              <w:rPr>
                <w:rStyle w:val="Hiperhivatkozs"/>
                <w:noProof/>
              </w:rPr>
              <w:t>Program rövid leírása</w:t>
            </w:r>
            <w:r w:rsidR="000E0747">
              <w:rPr>
                <w:noProof/>
                <w:webHidden/>
              </w:rPr>
              <w:tab/>
            </w:r>
            <w:r w:rsidR="000E0747">
              <w:rPr>
                <w:noProof/>
                <w:webHidden/>
              </w:rPr>
              <w:fldChar w:fldCharType="begin"/>
            </w:r>
            <w:r w:rsidR="000E0747">
              <w:rPr>
                <w:noProof/>
                <w:webHidden/>
              </w:rPr>
              <w:instrText xml:space="preserve"> PAGEREF _Toc82788260 \h </w:instrText>
            </w:r>
            <w:r w:rsidR="000E0747">
              <w:rPr>
                <w:noProof/>
                <w:webHidden/>
              </w:rPr>
            </w:r>
            <w:r w:rsidR="000E0747">
              <w:rPr>
                <w:noProof/>
                <w:webHidden/>
              </w:rPr>
              <w:fldChar w:fldCharType="separate"/>
            </w:r>
            <w:r w:rsidR="000E0747">
              <w:rPr>
                <w:noProof/>
                <w:webHidden/>
              </w:rPr>
              <w:t>1</w:t>
            </w:r>
            <w:r w:rsidR="000E0747">
              <w:rPr>
                <w:noProof/>
                <w:webHidden/>
              </w:rPr>
              <w:fldChar w:fldCharType="end"/>
            </w:r>
          </w:hyperlink>
        </w:p>
        <w:p w14:paraId="222075F3" w14:textId="2AB54CDA" w:rsidR="000E0747" w:rsidRDefault="002A0063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2788261" w:history="1">
            <w:r w:rsidR="000E0747" w:rsidRPr="00FF3F8F">
              <w:rPr>
                <w:rStyle w:val="Hiperhivatkozs"/>
                <w:noProof/>
              </w:rPr>
              <w:t>Vigenére rejtjel</w:t>
            </w:r>
            <w:r w:rsidR="000E0747">
              <w:rPr>
                <w:noProof/>
                <w:webHidden/>
              </w:rPr>
              <w:tab/>
            </w:r>
            <w:r w:rsidR="000E0747">
              <w:rPr>
                <w:noProof/>
                <w:webHidden/>
              </w:rPr>
              <w:fldChar w:fldCharType="begin"/>
            </w:r>
            <w:r w:rsidR="000E0747">
              <w:rPr>
                <w:noProof/>
                <w:webHidden/>
              </w:rPr>
              <w:instrText xml:space="preserve"> PAGEREF _Toc82788261 \h </w:instrText>
            </w:r>
            <w:r w:rsidR="000E0747">
              <w:rPr>
                <w:noProof/>
                <w:webHidden/>
              </w:rPr>
            </w:r>
            <w:r w:rsidR="000E0747">
              <w:rPr>
                <w:noProof/>
                <w:webHidden/>
              </w:rPr>
              <w:fldChar w:fldCharType="separate"/>
            </w:r>
            <w:r w:rsidR="000E0747">
              <w:rPr>
                <w:noProof/>
                <w:webHidden/>
              </w:rPr>
              <w:t>1</w:t>
            </w:r>
            <w:r w:rsidR="000E0747">
              <w:rPr>
                <w:noProof/>
                <w:webHidden/>
              </w:rPr>
              <w:fldChar w:fldCharType="end"/>
            </w:r>
          </w:hyperlink>
        </w:p>
        <w:p w14:paraId="52599DC7" w14:textId="4551420B" w:rsidR="000E0747" w:rsidRDefault="002A0063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2788262" w:history="1">
            <w:r w:rsidR="000E0747" w:rsidRPr="00FF3F8F">
              <w:rPr>
                <w:rStyle w:val="Hiperhivatkozs"/>
                <w:noProof/>
              </w:rPr>
              <w:t>Ceasar kód</w:t>
            </w:r>
            <w:r w:rsidR="000E0747">
              <w:rPr>
                <w:noProof/>
                <w:webHidden/>
              </w:rPr>
              <w:tab/>
            </w:r>
            <w:r w:rsidR="000E0747">
              <w:rPr>
                <w:noProof/>
                <w:webHidden/>
              </w:rPr>
              <w:fldChar w:fldCharType="begin"/>
            </w:r>
            <w:r w:rsidR="000E0747">
              <w:rPr>
                <w:noProof/>
                <w:webHidden/>
              </w:rPr>
              <w:instrText xml:space="preserve"> PAGEREF _Toc82788262 \h </w:instrText>
            </w:r>
            <w:r w:rsidR="000E0747">
              <w:rPr>
                <w:noProof/>
                <w:webHidden/>
              </w:rPr>
            </w:r>
            <w:r w:rsidR="000E0747">
              <w:rPr>
                <w:noProof/>
                <w:webHidden/>
              </w:rPr>
              <w:fldChar w:fldCharType="separate"/>
            </w:r>
            <w:r w:rsidR="000E0747">
              <w:rPr>
                <w:noProof/>
                <w:webHidden/>
              </w:rPr>
              <w:t>1</w:t>
            </w:r>
            <w:r w:rsidR="000E0747">
              <w:rPr>
                <w:noProof/>
                <w:webHidden/>
              </w:rPr>
              <w:fldChar w:fldCharType="end"/>
            </w:r>
          </w:hyperlink>
        </w:p>
        <w:p w14:paraId="5306C577" w14:textId="587CEBA2" w:rsidR="000E0747" w:rsidRDefault="002A0063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2788263" w:history="1">
            <w:r w:rsidR="000E0747" w:rsidRPr="00FF3F8F">
              <w:rPr>
                <w:rStyle w:val="Hiperhivatkozs"/>
                <w:noProof/>
              </w:rPr>
              <w:t>Program célja</w:t>
            </w:r>
            <w:r w:rsidR="000E0747">
              <w:rPr>
                <w:noProof/>
                <w:webHidden/>
              </w:rPr>
              <w:tab/>
            </w:r>
            <w:r w:rsidR="000E0747">
              <w:rPr>
                <w:noProof/>
                <w:webHidden/>
              </w:rPr>
              <w:fldChar w:fldCharType="begin"/>
            </w:r>
            <w:r w:rsidR="000E0747">
              <w:rPr>
                <w:noProof/>
                <w:webHidden/>
              </w:rPr>
              <w:instrText xml:space="preserve"> PAGEREF _Toc82788263 \h </w:instrText>
            </w:r>
            <w:r w:rsidR="000E0747">
              <w:rPr>
                <w:noProof/>
                <w:webHidden/>
              </w:rPr>
            </w:r>
            <w:r w:rsidR="000E0747">
              <w:rPr>
                <w:noProof/>
                <w:webHidden/>
              </w:rPr>
              <w:fldChar w:fldCharType="separate"/>
            </w:r>
            <w:r w:rsidR="000E0747">
              <w:rPr>
                <w:noProof/>
                <w:webHidden/>
              </w:rPr>
              <w:t>1</w:t>
            </w:r>
            <w:r w:rsidR="000E0747">
              <w:rPr>
                <w:noProof/>
                <w:webHidden/>
              </w:rPr>
              <w:fldChar w:fldCharType="end"/>
            </w:r>
          </w:hyperlink>
        </w:p>
        <w:p w14:paraId="45D24ED5" w14:textId="56303C96" w:rsidR="000E0747" w:rsidRDefault="002A0063">
          <w:pPr>
            <w:pStyle w:val="TJ1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2788264" w:history="1">
            <w:r w:rsidR="000E0747" w:rsidRPr="00FF3F8F">
              <w:rPr>
                <w:rStyle w:val="Hiperhivatkozs"/>
                <w:noProof/>
              </w:rPr>
              <w:t>Program működése</w:t>
            </w:r>
            <w:r w:rsidR="000E0747">
              <w:rPr>
                <w:noProof/>
                <w:webHidden/>
              </w:rPr>
              <w:tab/>
            </w:r>
            <w:r w:rsidR="000E0747">
              <w:rPr>
                <w:noProof/>
                <w:webHidden/>
              </w:rPr>
              <w:fldChar w:fldCharType="begin"/>
            </w:r>
            <w:r w:rsidR="000E0747">
              <w:rPr>
                <w:noProof/>
                <w:webHidden/>
              </w:rPr>
              <w:instrText xml:space="preserve"> PAGEREF _Toc82788264 \h </w:instrText>
            </w:r>
            <w:r w:rsidR="000E0747">
              <w:rPr>
                <w:noProof/>
                <w:webHidden/>
              </w:rPr>
            </w:r>
            <w:r w:rsidR="000E0747">
              <w:rPr>
                <w:noProof/>
                <w:webHidden/>
              </w:rPr>
              <w:fldChar w:fldCharType="separate"/>
            </w:r>
            <w:r w:rsidR="000E0747">
              <w:rPr>
                <w:noProof/>
                <w:webHidden/>
              </w:rPr>
              <w:t>2</w:t>
            </w:r>
            <w:r w:rsidR="000E0747">
              <w:rPr>
                <w:noProof/>
                <w:webHidden/>
              </w:rPr>
              <w:fldChar w:fldCharType="end"/>
            </w:r>
          </w:hyperlink>
        </w:p>
        <w:p w14:paraId="30270ABC" w14:textId="6699796A" w:rsidR="000E0747" w:rsidRDefault="002A0063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2788265" w:history="1">
            <w:r w:rsidR="000E0747" w:rsidRPr="00FF3F8F">
              <w:rPr>
                <w:rStyle w:val="Hiperhivatkozs"/>
                <w:noProof/>
              </w:rPr>
              <w:t>Kódolás</w:t>
            </w:r>
            <w:r w:rsidR="000E0747">
              <w:rPr>
                <w:noProof/>
                <w:webHidden/>
              </w:rPr>
              <w:tab/>
            </w:r>
            <w:r w:rsidR="000E0747">
              <w:rPr>
                <w:noProof/>
                <w:webHidden/>
              </w:rPr>
              <w:fldChar w:fldCharType="begin"/>
            </w:r>
            <w:r w:rsidR="000E0747">
              <w:rPr>
                <w:noProof/>
                <w:webHidden/>
              </w:rPr>
              <w:instrText xml:space="preserve"> PAGEREF _Toc82788265 \h </w:instrText>
            </w:r>
            <w:r w:rsidR="000E0747">
              <w:rPr>
                <w:noProof/>
                <w:webHidden/>
              </w:rPr>
            </w:r>
            <w:r w:rsidR="000E0747">
              <w:rPr>
                <w:noProof/>
                <w:webHidden/>
              </w:rPr>
              <w:fldChar w:fldCharType="separate"/>
            </w:r>
            <w:r w:rsidR="000E0747">
              <w:rPr>
                <w:noProof/>
                <w:webHidden/>
              </w:rPr>
              <w:t>2</w:t>
            </w:r>
            <w:r w:rsidR="000E0747">
              <w:rPr>
                <w:noProof/>
                <w:webHidden/>
              </w:rPr>
              <w:fldChar w:fldCharType="end"/>
            </w:r>
          </w:hyperlink>
        </w:p>
        <w:p w14:paraId="64D3A177" w14:textId="306F7DEB" w:rsidR="000E0747" w:rsidRDefault="002A0063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2788266" w:history="1">
            <w:r w:rsidR="000E0747" w:rsidRPr="00FF3F8F">
              <w:rPr>
                <w:rStyle w:val="Hiperhivatkozs"/>
                <w:noProof/>
              </w:rPr>
              <w:t>Dekódolás</w:t>
            </w:r>
            <w:r w:rsidR="000E0747">
              <w:rPr>
                <w:noProof/>
                <w:webHidden/>
              </w:rPr>
              <w:tab/>
            </w:r>
            <w:r w:rsidR="000E0747">
              <w:rPr>
                <w:noProof/>
                <w:webHidden/>
              </w:rPr>
              <w:fldChar w:fldCharType="begin"/>
            </w:r>
            <w:r w:rsidR="000E0747">
              <w:rPr>
                <w:noProof/>
                <w:webHidden/>
              </w:rPr>
              <w:instrText xml:space="preserve"> PAGEREF _Toc82788266 \h </w:instrText>
            </w:r>
            <w:r w:rsidR="000E0747">
              <w:rPr>
                <w:noProof/>
                <w:webHidden/>
              </w:rPr>
            </w:r>
            <w:r w:rsidR="000E0747">
              <w:rPr>
                <w:noProof/>
                <w:webHidden/>
              </w:rPr>
              <w:fldChar w:fldCharType="separate"/>
            </w:r>
            <w:r w:rsidR="000E0747">
              <w:rPr>
                <w:noProof/>
                <w:webHidden/>
              </w:rPr>
              <w:t>2</w:t>
            </w:r>
            <w:r w:rsidR="000E0747">
              <w:rPr>
                <w:noProof/>
                <w:webHidden/>
              </w:rPr>
              <w:fldChar w:fldCharType="end"/>
            </w:r>
          </w:hyperlink>
        </w:p>
        <w:p w14:paraId="25E643E6" w14:textId="2DDD1A55" w:rsidR="000E0747" w:rsidRDefault="002A0063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2788267" w:history="1">
            <w:r w:rsidR="000E0747" w:rsidRPr="00FF3F8F">
              <w:rPr>
                <w:rStyle w:val="Hiperhivatkozs"/>
                <w:noProof/>
              </w:rPr>
              <w:t>File kódolása</w:t>
            </w:r>
            <w:r w:rsidR="000E0747">
              <w:rPr>
                <w:noProof/>
                <w:webHidden/>
              </w:rPr>
              <w:tab/>
            </w:r>
            <w:r w:rsidR="000E0747">
              <w:rPr>
                <w:noProof/>
                <w:webHidden/>
              </w:rPr>
              <w:fldChar w:fldCharType="begin"/>
            </w:r>
            <w:r w:rsidR="000E0747">
              <w:rPr>
                <w:noProof/>
                <w:webHidden/>
              </w:rPr>
              <w:instrText xml:space="preserve"> PAGEREF _Toc82788267 \h </w:instrText>
            </w:r>
            <w:r w:rsidR="000E0747">
              <w:rPr>
                <w:noProof/>
                <w:webHidden/>
              </w:rPr>
            </w:r>
            <w:r w:rsidR="000E0747">
              <w:rPr>
                <w:noProof/>
                <w:webHidden/>
              </w:rPr>
              <w:fldChar w:fldCharType="separate"/>
            </w:r>
            <w:r w:rsidR="000E0747">
              <w:rPr>
                <w:noProof/>
                <w:webHidden/>
              </w:rPr>
              <w:t>2</w:t>
            </w:r>
            <w:r w:rsidR="000E0747">
              <w:rPr>
                <w:noProof/>
                <w:webHidden/>
              </w:rPr>
              <w:fldChar w:fldCharType="end"/>
            </w:r>
          </w:hyperlink>
        </w:p>
        <w:p w14:paraId="0DC79717" w14:textId="2FF76778" w:rsidR="000E0747" w:rsidRDefault="002A0063">
          <w:pPr>
            <w:pStyle w:val="TJ20"/>
            <w:tabs>
              <w:tab w:val="right" w:leader="dot" w:pos="8873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</w:rPr>
          </w:pPr>
          <w:hyperlink w:anchor="_Toc82788268" w:history="1">
            <w:r w:rsidR="000E0747" w:rsidRPr="00FF3F8F">
              <w:rPr>
                <w:rStyle w:val="Hiperhivatkozs"/>
                <w:noProof/>
              </w:rPr>
              <w:t>File dekódolása</w:t>
            </w:r>
            <w:r w:rsidR="000E0747">
              <w:rPr>
                <w:noProof/>
                <w:webHidden/>
              </w:rPr>
              <w:tab/>
            </w:r>
            <w:r w:rsidR="000E0747">
              <w:rPr>
                <w:noProof/>
                <w:webHidden/>
              </w:rPr>
              <w:fldChar w:fldCharType="begin"/>
            </w:r>
            <w:r w:rsidR="000E0747">
              <w:rPr>
                <w:noProof/>
                <w:webHidden/>
              </w:rPr>
              <w:instrText xml:space="preserve"> PAGEREF _Toc82788268 \h </w:instrText>
            </w:r>
            <w:r w:rsidR="000E0747">
              <w:rPr>
                <w:noProof/>
                <w:webHidden/>
              </w:rPr>
            </w:r>
            <w:r w:rsidR="000E0747">
              <w:rPr>
                <w:noProof/>
                <w:webHidden/>
              </w:rPr>
              <w:fldChar w:fldCharType="separate"/>
            </w:r>
            <w:r w:rsidR="000E0747">
              <w:rPr>
                <w:noProof/>
                <w:webHidden/>
              </w:rPr>
              <w:t>2</w:t>
            </w:r>
            <w:r w:rsidR="000E0747">
              <w:rPr>
                <w:noProof/>
                <w:webHidden/>
              </w:rPr>
              <w:fldChar w:fldCharType="end"/>
            </w:r>
          </w:hyperlink>
        </w:p>
        <w:p w14:paraId="149038BD" w14:textId="3CFBFA3D" w:rsidR="00E66BDA" w:rsidRDefault="00E66BDA">
          <w:r>
            <w:rPr>
              <w:b/>
              <w:bCs/>
            </w:rPr>
            <w:fldChar w:fldCharType="end"/>
          </w:r>
        </w:p>
      </w:sdtContent>
    </w:sdt>
    <w:p w14:paraId="5CFE3398" w14:textId="77777777" w:rsidR="006158BE" w:rsidRDefault="006158BE">
      <w:pPr>
        <w:sectPr w:rsidR="006158BE" w:rsidSect="00264A8E">
          <w:headerReference w:type="default" r:id="rId11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14:paraId="1F0E4043" w14:textId="77777777" w:rsidR="006158BE" w:rsidRDefault="00ED292F">
      <w:pPr>
        <w:pStyle w:val="cmsor1"/>
      </w:pPr>
      <w:bookmarkStart w:id="0" w:name="_Toc82788260"/>
      <w:r>
        <w:lastRenderedPageBreak/>
        <w:t>Program rövid leírása</w:t>
      </w:r>
      <w:bookmarkEnd w:id="0"/>
    </w:p>
    <w:p w14:paraId="00C40F5A" w14:textId="77777777" w:rsidR="006158BE" w:rsidRDefault="00ED292F">
      <w:pPr>
        <w:pStyle w:val="cmsor2"/>
      </w:pPr>
      <w:bookmarkStart w:id="1" w:name="_Toc82788261"/>
      <w:r>
        <w:t>Vigenére rejtjel</w:t>
      </w:r>
      <w:bookmarkEnd w:id="1"/>
    </w:p>
    <w:p w14:paraId="7C8DAE55" w14:textId="7760BF21" w:rsidR="006158BE" w:rsidRDefault="00ED292F" w:rsidP="00ED292F">
      <w:r>
        <w:t xml:space="preserve">A </w:t>
      </w:r>
      <w:proofErr w:type="spellStart"/>
      <w:r>
        <w:t>Vigenére</w:t>
      </w:r>
      <w:proofErr w:type="spellEnd"/>
      <w:r>
        <w:t xml:space="preserve"> kód, vagy rejtjel egy viszonylag </w:t>
      </w:r>
      <w:r w:rsidR="00AE037C">
        <w:t>egyszerűnek</w:t>
      </w:r>
      <w:r>
        <w:t xml:space="preserve"> számító titkosítási módszer, mely a </w:t>
      </w:r>
      <w:proofErr w:type="spellStart"/>
      <w:r>
        <w:t>ceasar</w:t>
      </w:r>
      <w:proofErr w:type="spellEnd"/>
      <w:r>
        <w:t xml:space="preserve"> kódok sorozatára épül. Viszonylag elterjedtebb, mivel maga a kód könnyen megérthető, és alkalmazható.</w:t>
      </w:r>
    </w:p>
    <w:p w14:paraId="6A125F1A" w14:textId="18410949" w:rsidR="005E56C7" w:rsidRDefault="005E56C7" w:rsidP="005E56C7">
      <w:pPr>
        <w:pStyle w:val="cmsor2"/>
      </w:pPr>
      <w:bookmarkStart w:id="2" w:name="_Toc82788262"/>
      <w:r>
        <w:t>Ceasar kód</w:t>
      </w:r>
      <w:bookmarkEnd w:id="2"/>
    </w:p>
    <w:p w14:paraId="120DF357" w14:textId="159DA1FF" w:rsidR="005E56C7" w:rsidRPr="005E56C7" w:rsidRDefault="005E56C7" w:rsidP="005E56C7">
      <w:r>
        <w:t xml:space="preserve">A </w:t>
      </w:r>
      <w:proofErr w:type="spellStart"/>
      <w:r>
        <w:t>ceasar</w:t>
      </w:r>
      <w:proofErr w:type="spellEnd"/>
      <w:r>
        <w:t xml:space="preserve"> kód egy olyan betűsor, melyet az ABC alapján hozunk létre, méghozzá úgy, hogy egy bizonyos karakternél elvágjuk az ABC-t, majd a végét az elejére illesztjük, ezáltal az egészet úgymond eltoljuk.</w:t>
      </w:r>
    </w:p>
    <w:p w14:paraId="6265ED63" w14:textId="77777777" w:rsidR="006158BE" w:rsidRDefault="00ED292F">
      <w:pPr>
        <w:pStyle w:val="cmsor2"/>
      </w:pPr>
      <w:bookmarkStart w:id="3" w:name="_Toc82788263"/>
      <w:r>
        <w:t>Program célja</w:t>
      </w:r>
      <w:bookmarkEnd w:id="3"/>
    </w:p>
    <w:p w14:paraId="290FFC85" w14:textId="248BA198" w:rsidR="003C0043" w:rsidRDefault="00AE037C" w:rsidP="003C0043">
      <w:r w:rsidRPr="00AE037C">
        <w:t xml:space="preserve">Az általam megírt program, a </w:t>
      </w:r>
      <w:proofErr w:type="spellStart"/>
      <w:r w:rsidRPr="00AE037C">
        <w:t>vigenére</w:t>
      </w:r>
      <w:proofErr w:type="spellEnd"/>
      <w:r w:rsidRPr="00AE037C">
        <w:t xml:space="preserve"> rejtjel logikáját felhasználva </w:t>
      </w:r>
      <w:r w:rsidR="003C0043">
        <w:t xml:space="preserve"> képes szöveget, vagy file-ok tartalmát </w:t>
      </w:r>
      <w:proofErr w:type="spellStart"/>
      <w:r w:rsidR="003C0043">
        <w:t>titkosítani</w:t>
      </w:r>
      <w:proofErr w:type="spellEnd"/>
      <w:r w:rsidR="003C0043">
        <w:t>, valamint dekódolni azokat.</w:t>
      </w:r>
      <w:r w:rsidR="005E56C7">
        <w:t xml:space="preserve"> Továbbá fontosnak tartottam</w:t>
      </w:r>
      <w:r>
        <w:t>,</w:t>
      </w:r>
      <w:r w:rsidRPr="00AE037C">
        <w:t xml:space="preserve"> hogy a megírt program ne csak azokat a szövegeket tudja </w:t>
      </w:r>
      <w:proofErr w:type="spellStart"/>
      <w:r w:rsidRPr="00AE037C">
        <w:t>titkosítani</w:t>
      </w:r>
      <w:proofErr w:type="spellEnd"/>
      <w:r w:rsidR="005E56C7">
        <w:t xml:space="preserve">, melyek kizárólag az ABC elemeiből állnak, ezért </w:t>
      </w:r>
      <w:r>
        <w:t xml:space="preserve">kibővítettem az </w:t>
      </w:r>
      <w:r w:rsidR="005E56C7">
        <w:t>alapértelmezett karakterek listáját</w:t>
      </w:r>
      <w:r>
        <w:t>.</w:t>
      </w:r>
      <w:r w:rsidR="005E56C7">
        <w:t xml:space="preserve"> </w:t>
      </w:r>
      <w:r w:rsidRPr="00AE037C">
        <w:t>A magyar ABC-n kívül a számok, a szóköz karakter valamint a különleges karakterek (.,!?#$@) egyaránt felhasználhatóak a kódolni kívánt szövegben</w:t>
      </w:r>
    </w:p>
    <w:p w14:paraId="322D5EBE" w14:textId="2A6E289F" w:rsidR="00AE037C" w:rsidRPr="00F4684E" w:rsidRDefault="00AE037C" w:rsidP="003C0043">
      <w:r w:rsidRPr="00AE037C">
        <w:t>.</w:t>
      </w:r>
    </w:p>
    <w:p w14:paraId="085CB0A8" w14:textId="77777777" w:rsidR="000C5D8C" w:rsidRDefault="00450FD9" w:rsidP="000C5D8C">
      <w:pPr>
        <w:pStyle w:val="cmsor1"/>
      </w:pPr>
      <w:bookmarkStart w:id="4" w:name="_Toc82788264"/>
      <w:r>
        <w:lastRenderedPageBreak/>
        <w:t>Program működése</w:t>
      </w:r>
      <w:bookmarkEnd w:id="4"/>
    </w:p>
    <w:p w14:paraId="66F1D53A" w14:textId="77777777" w:rsidR="000C5D8C" w:rsidRDefault="000C5D8C" w:rsidP="000C5D8C">
      <w:pPr>
        <w:pStyle w:val="cmsor2"/>
      </w:pPr>
      <w:bookmarkStart w:id="5" w:name="_Toc82788265"/>
      <w:r>
        <w:t>Kódolás</w:t>
      </w:r>
      <w:bookmarkEnd w:id="5"/>
    </w:p>
    <w:p w14:paraId="668DF4C0" w14:textId="43DE46B6" w:rsidR="000C5D8C" w:rsidRDefault="000C5D8C" w:rsidP="000C5D8C">
      <w:r>
        <w:t xml:space="preserve">Ahhoz, hogy le tudjuk </w:t>
      </w:r>
      <w:proofErr w:type="spellStart"/>
      <w:r>
        <w:t>titkosítani</w:t>
      </w:r>
      <w:proofErr w:type="spellEnd"/>
      <w:r>
        <w:t xml:space="preserve"> a megadott szöveget, először be kell kérni a felhasználótól egy jelszót, ami alapján létrehozzuk a </w:t>
      </w:r>
      <w:proofErr w:type="spellStart"/>
      <w:r>
        <w:t>ceasar</w:t>
      </w:r>
      <w:proofErr w:type="spellEnd"/>
      <w:r>
        <w:t xml:space="preserve"> sorokat az előre megadott karaktersorból. </w:t>
      </w:r>
    </w:p>
    <w:p w14:paraId="6EF34C0E" w14:textId="77777777" w:rsidR="000C5D8C" w:rsidRDefault="00BC0A00" w:rsidP="000C5D8C">
      <w:r>
        <w:t>Maga a kódolás rész az alábbi módon néz ki:</w:t>
      </w:r>
    </w:p>
    <w:p w14:paraId="06B99AEB" w14:textId="77777777" w:rsidR="00BC0A00" w:rsidRDefault="00BC0A00" w:rsidP="00BC0A00">
      <w:pPr>
        <w:pStyle w:val="Listaszerbekezds"/>
        <w:numPr>
          <w:ilvl w:val="0"/>
          <w:numId w:val="25"/>
        </w:numPr>
      </w:pPr>
      <w:r>
        <w:t>Sorra veszi a megadott szövegben a karaktereket</w:t>
      </w:r>
    </w:p>
    <w:p w14:paraId="1978D728" w14:textId="77777777" w:rsidR="00BC0A00" w:rsidRDefault="00BC0A00" w:rsidP="00BC0A00">
      <w:pPr>
        <w:pStyle w:val="Listaszerbekezds"/>
        <w:numPr>
          <w:ilvl w:val="0"/>
          <w:numId w:val="25"/>
        </w:numPr>
      </w:pPr>
      <w:r>
        <w:t xml:space="preserve">Az adott </w:t>
      </w:r>
      <w:proofErr w:type="spellStart"/>
      <w:r>
        <w:t>ceasar</w:t>
      </w:r>
      <w:proofErr w:type="spellEnd"/>
      <w:r>
        <w:t xml:space="preserve"> sorból kiválasztja az adott pozíciójú karaktert</w:t>
      </w:r>
    </w:p>
    <w:p w14:paraId="4BE2CC55" w14:textId="14060A22" w:rsidR="00BC0A00" w:rsidRDefault="00BC0A00" w:rsidP="00BC0A00">
      <w:pPr>
        <w:pStyle w:val="Listaszerbekezds"/>
        <w:numPr>
          <w:ilvl w:val="0"/>
          <w:numId w:val="25"/>
        </w:numPr>
      </w:pPr>
      <w:r>
        <w:t xml:space="preserve">Ezt a karaktert hozzáfűzi a visszaadni kívánt </w:t>
      </w:r>
      <w:proofErr w:type="spellStart"/>
      <w:r>
        <w:t>string</w:t>
      </w:r>
      <w:r w:rsidR="00AE037C">
        <w:t>-</w:t>
      </w:r>
      <w:r>
        <w:t>hez</w:t>
      </w:r>
      <w:proofErr w:type="spellEnd"/>
    </w:p>
    <w:p w14:paraId="56C5B890" w14:textId="2ED4AD55" w:rsidR="008548FB" w:rsidRDefault="00E66BDA" w:rsidP="00E900B2">
      <w:pPr>
        <w:pStyle w:val="cmsor2"/>
      </w:pPr>
      <w:bookmarkStart w:id="6" w:name="_Toc82788266"/>
      <w:r>
        <w:t>Dekódolás</w:t>
      </w:r>
      <w:bookmarkEnd w:id="6"/>
    </w:p>
    <w:p w14:paraId="7A46446D" w14:textId="77777777" w:rsidR="00E900B2" w:rsidRDefault="00E900B2" w:rsidP="00E900B2">
      <w:r>
        <w:t xml:space="preserve">Alapértelmezetten a programot két féle képpen lehet elindítani. A normál módú indítással lehet </w:t>
      </w:r>
      <w:proofErr w:type="spellStart"/>
      <w:r>
        <w:t>titkosítani</w:t>
      </w:r>
      <w:proofErr w:type="spellEnd"/>
      <w:r>
        <w:t xml:space="preserve"> a kívánt szöveget, viszont ha a –d kapcsolót használja az ember, akkor a program dekódoló funkciója indul el. </w:t>
      </w:r>
    </w:p>
    <w:p w14:paraId="74BBFAD0" w14:textId="053525D0" w:rsidR="00E900B2" w:rsidRDefault="00E900B2" w:rsidP="00E900B2">
      <w:r>
        <w:t>Maga a dekódolás ugyan azon az elven működik, mint a kódolás, természetesen az ellentétes irányba.</w:t>
      </w:r>
    </w:p>
    <w:p w14:paraId="62F846E5" w14:textId="55D52F2B" w:rsidR="00E66BDA" w:rsidRDefault="00E66BDA" w:rsidP="00E66BDA">
      <w:pPr>
        <w:pStyle w:val="cmsor2"/>
      </w:pPr>
      <w:bookmarkStart w:id="7" w:name="_Toc82788267"/>
      <w:r>
        <w:t>File kódolása</w:t>
      </w:r>
      <w:bookmarkEnd w:id="7"/>
    </w:p>
    <w:p w14:paraId="6E7F6606" w14:textId="6E3B978F" w:rsidR="00E66BDA" w:rsidRDefault="00E66BDA" w:rsidP="00E66BDA">
      <w:r>
        <w:t>Ha egy bizonyos file tartalmát szeretnénk lekódolni, akkor erre a -f kapcsolóval van lehetőségünk. Ebben az esetben a program egyszerűen beolvassa a felhasználótól a kódolni kívánt file-t, tartalmát elmenti egy változóba, amelyen végrehajtja a korábban leírt kódolási folyamatot, majd létrehoz egy .VIG kiterjesztésű lekódolt file-t.</w:t>
      </w:r>
    </w:p>
    <w:p w14:paraId="70770BA7" w14:textId="0F4D684F" w:rsidR="00E66BDA" w:rsidRDefault="00E66BDA" w:rsidP="00E66BDA">
      <w:pPr>
        <w:pStyle w:val="cmsor2"/>
      </w:pPr>
      <w:bookmarkStart w:id="8" w:name="_Toc82788268"/>
      <w:r>
        <w:t>File dekódolása</w:t>
      </w:r>
      <w:bookmarkEnd w:id="8"/>
    </w:p>
    <w:p w14:paraId="27A7583F" w14:textId="580EE198" w:rsidR="00E66BDA" w:rsidRPr="00E66BDA" w:rsidRDefault="00E66BDA" w:rsidP="00E66BDA">
      <w:r>
        <w:t>Természetesen a -d és -f kapcsolók együttes használata lehetővé teszi, hogy egy .VIG kiterjesztésű lekódolt file-t dekódoljunk. Ugyan úgy, mint a file lekódolásánál, meg kell adni a szükséges file-t, majd a dekódolás alapján dekódolja, és az eredményt kiírja egy file-</w:t>
      </w:r>
      <w:proofErr w:type="spellStart"/>
      <w:r>
        <w:t>ba</w:t>
      </w:r>
      <w:proofErr w:type="spellEnd"/>
      <w:r>
        <w:t>.</w:t>
      </w:r>
    </w:p>
    <w:sectPr w:rsidR="00E66BDA" w:rsidRPr="00E66BDA" w:rsidSect="006F2982">
      <w:headerReference w:type="default" r:id="rId12"/>
      <w:footerReference w:type="default" r:id="rId13"/>
      <w:pgSz w:w="11907" w:h="16839" w:code="9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2283" w14:textId="77777777" w:rsidR="002A0063" w:rsidRDefault="002A0063">
      <w:pPr>
        <w:spacing w:after="0" w:line="240" w:lineRule="auto"/>
      </w:pPr>
      <w:r>
        <w:separator/>
      </w:r>
    </w:p>
  </w:endnote>
  <w:endnote w:type="continuationSeparator" w:id="0">
    <w:p w14:paraId="625F79C1" w14:textId="77777777" w:rsidR="002A0063" w:rsidRDefault="002A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24941" w14:textId="77777777" w:rsidR="006F2982" w:rsidRDefault="006F2982">
    <w:pPr>
      <w:pStyle w:val="llb"/>
    </w:pPr>
    <w:r>
      <w:t xml:space="preserve">Oldal </w:t>
    </w:r>
    <w:r>
      <w:fldChar w:fldCharType="begin"/>
    </w:r>
    <w:r>
      <w:instrText xml:space="preserve"> page </w:instrText>
    </w:r>
    <w:r>
      <w:fldChar w:fldCharType="separate"/>
    </w:r>
    <w:r w:rsidR="00C7184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BA8A8" w14:textId="77777777" w:rsidR="002A0063" w:rsidRDefault="002A0063">
      <w:pPr>
        <w:spacing w:after="0" w:line="240" w:lineRule="auto"/>
      </w:pPr>
      <w:r>
        <w:separator/>
      </w:r>
    </w:p>
  </w:footnote>
  <w:footnote w:type="continuationSeparator" w:id="0">
    <w:p w14:paraId="609A1760" w14:textId="77777777" w:rsidR="002A0063" w:rsidRDefault="002A0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261B" w14:textId="77777777" w:rsidR="006F2982" w:rsidRDefault="006F2982">
    <w:pPr>
      <w:pStyle w:val="Sznezettlfej"/>
      <w:tabs>
        <w:tab w:val="left" w:pos="5032"/>
      </w:tabs>
    </w:pPr>
    <w:r>
      <w:t>Tartalomjegyzék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1E356" w14:textId="518AE6E4" w:rsidR="006F2982" w:rsidRDefault="006F2982">
    <w:pPr>
      <w:pStyle w:val="Sznezettlfej"/>
    </w:pPr>
    <w:r>
      <w:fldChar w:fldCharType="begin"/>
    </w:r>
    <w:r>
      <w:instrText xml:space="preserve"> If </w:instrText>
    </w:r>
    <w:fldSimple w:instr=" STYLEREF  &quot;címsor 1&quot;  \* MERGEFORMAT ">
      <w:r w:rsidR="00AE037C">
        <w:rPr>
          <w:noProof/>
        </w:rPr>
        <w:instrText>Program működése</w:instrText>
      </w:r>
    </w:fldSimple>
    <w:r>
      <w:instrText>&lt;&gt; “Error*” “</w:instrText>
    </w:r>
    <w:r w:rsidR="002E1CB9">
      <w:fldChar w:fldCharType="begin"/>
    </w:r>
    <w:r w:rsidR="002E1CB9">
      <w:instrText xml:space="preserve"> STYLEREF  "címsor 1" </w:instrText>
    </w:r>
    <w:r w:rsidR="002E1CB9">
      <w:fldChar w:fldCharType="separate"/>
    </w:r>
    <w:r w:rsidR="00AE037C">
      <w:rPr>
        <w:noProof/>
      </w:rPr>
      <w:instrText>Program működése</w:instrText>
    </w:r>
    <w:r w:rsidR="002E1CB9">
      <w:rPr>
        <w:noProof/>
      </w:rPr>
      <w:fldChar w:fldCharType="end"/>
    </w:r>
    <w:r>
      <w:fldChar w:fldCharType="separate"/>
    </w:r>
    <w:r w:rsidR="00AE037C">
      <w:rPr>
        <w:noProof/>
      </w:rPr>
      <w:t>Program működése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Felsorol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Felsorol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Felsorol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vesjelents"/>
  </w:abstractNum>
  <w:abstractNum w:abstractNumId="11" w15:restartNumberingAfterBreak="0">
    <w:nsid w:val="1B6F205A"/>
    <w:multiLevelType w:val="multilevel"/>
    <w:tmpl w:val="9CA4ABB8"/>
    <w:styleLink w:val="vesjelent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54B48EA"/>
    <w:multiLevelType w:val="hybridMultilevel"/>
    <w:tmpl w:val="E766E1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Szmozott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mozottlist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Szmozottlist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Szmozottlist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Szmozottlist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5432159"/>
    <w:multiLevelType w:val="hybridMultilevel"/>
    <w:tmpl w:val="3B62AC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E67DFF"/>
    <w:multiLevelType w:val="hybridMultilevel"/>
    <w:tmpl w:val="D53E6D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7"/>
  </w:num>
  <w:num w:numId="17">
    <w:abstractNumId w:val="11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3"/>
  </w:num>
  <w:num w:numId="25">
    <w:abstractNumId w:val="16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92F"/>
    <w:rsid w:val="00027DFC"/>
    <w:rsid w:val="000C5D8C"/>
    <w:rsid w:val="000E0747"/>
    <w:rsid w:val="00156CAF"/>
    <w:rsid w:val="0018222C"/>
    <w:rsid w:val="00243258"/>
    <w:rsid w:val="00264A8E"/>
    <w:rsid w:val="00285FF8"/>
    <w:rsid w:val="002A0063"/>
    <w:rsid w:val="002E1CB9"/>
    <w:rsid w:val="002F58CD"/>
    <w:rsid w:val="0035364D"/>
    <w:rsid w:val="003C0043"/>
    <w:rsid w:val="00426398"/>
    <w:rsid w:val="00450FD9"/>
    <w:rsid w:val="005E56C7"/>
    <w:rsid w:val="00602213"/>
    <w:rsid w:val="006158BE"/>
    <w:rsid w:val="0067364F"/>
    <w:rsid w:val="0067587E"/>
    <w:rsid w:val="006F2982"/>
    <w:rsid w:val="008548FB"/>
    <w:rsid w:val="00865F3D"/>
    <w:rsid w:val="008E1A82"/>
    <w:rsid w:val="009A545F"/>
    <w:rsid w:val="00A2537D"/>
    <w:rsid w:val="00AE037C"/>
    <w:rsid w:val="00B82490"/>
    <w:rsid w:val="00B96BCF"/>
    <w:rsid w:val="00BC0A00"/>
    <w:rsid w:val="00C66BC6"/>
    <w:rsid w:val="00C71845"/>
    <w:rsid w:val="00D87120"/>
    <w:rsid w:val="00E568A0"/>
    <w:rsid w:val="00E66BDA"/>
    <w:rsid w:val="00E900B2"/>
    <w:rsid w:val="00EB5D95"/>
    <w:rsid w:val="00ED292F"/>
    <w:rsid w:val="00F01BAB"/>
    <w:rsid w:val="00F4684E"/>
    <w:rsid w:val="00F51FB6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9EAE20"/>
  <w15:docId w15:val="{9B8A72FB-0375-4BA3-865A-0774CE25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hu-HU" w:eastAsia="hu-HU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kern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1">
    <w:name w:val="címsor 1"/>
    <w:basedOn w:val="Norml"/>
    <w:next w:val="Norml"/>
    <w:link w:val="Cmsor1karaktere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cmsor2">
    <w:name w:val="címsor 2"/>
    <w:basedOn w:val="Norml"/>
    <w:next w:val="Norml"/>
    <w:link w:val="Cmsor2karaktere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cmsor3">
    <w:name w:val="címsor 3"/>
    <w:basedOn w:val="Norml"/>
    <w:next w:val="Norml"/>
    <w:link w:val="Cmsor3karaktere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cmsor4">
    <w:name w:val="címsor 4"/>
    <w:basedOn w:val="Norml"/>
    <w:next w:val="Norml"/>
    <w:link w:val="Cmsor4karaktere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cmsor5">
    <w:name w:val="címsor 5"/>
    <w:basedOn w:val="Norml"/>
    <w:next w:val="Norml"/>
    <w:link w:val="Cmsor5karaktere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cmsor6">
    <w:name w:val="címsor 6"/>
    <w:basedOn w:val="Norml"/>
    <w:next w:val="Norml"/>
    <w:link w:val="Cmsor6karaktere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cmsor7">
    <w:name w:val="címsor 7"/>
    <w:basedOn w:val="Norml"/>
    <w:next w:val="Norml"/>
    <w:link w:val="Cmsor7karaktere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msor8">
    <w:name w:val="címsor 8"/>
    <w:basedOn w:val="Norml"/>
    <w:next w:val="Norml"/>
    <w:link w:val="Cmsor8karaktere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cmsor9">
    <w:name w:val="címsor 9"/>
    <w:basedOn w:val="Norml"/>
    <w:next w:val="Norml"/>
    <w:link w:val="Cmsor9karaktere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lfej">
    <w:name w:val="élőfej"/>
    <w:basedOn w:val="Norml"/>
    <w:link w:val="lfejkaraktere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karaktere">
    <w:name w:val="Élőfej karaktere"/>
    <w:basedOn w:val="Bekezdsalapbettpusa"/>
    <w:link w:val="lfej"/>
    <w:uiPriority w:val="99"/>
    <w:rPr>
      <w:kern w:val="20"/>
    </w:rPr>
  </w:style>
  <w:style w:type="paragraph" w:customStyle="1" w:styleId="llb">
    <w:name w:val="élőláb"/>
    <w:basedOn w:val="Norml"/>
    <w:link w:val="llbkaraktere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llbkaraktere">
    <w:name w:val="Élőláb karaktere"/>
    <w:basedOn w:val="Bekezdsalapbettpusa"/>
    <w:link w:val="llb"/>
    <w:uiPriority w:val="99"/>
    <w:rPr>
      <w:kern w:val="20"/>
    </w:rPr>
  </w:style>
  <w:style w:type="table" w:styleId="Rcsostblzat">
    <w:name w:val="Table Grid"/>
    <w:basedOn w:val="Normltblzat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link w:val="NincstrkzChar"/>
    <w:uiPriority w:val="1"/>
    <w:qFormat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Pr>
      <w:rFonts w:ascii="Tahoma" w:hAnsi="Tahoma" w:cs="Tahoma"/>
      <w:sz w:val="16"/>
    </w:rPr>
  </w:style>
  <w:style w:type="character" w:customStyle="1" w:styleId="Cmsor1karaktere">
    <w:name w:val="Címsor 1 karaktere"/>
    <w:basedOn w:val="Bekezdsalapbettpusa"/>
    <w:link w:val="cmsor1"/>
    <w:uiPriority w:val="1"/>
    <w:rPr>
      <w:kern w:val="20"/>
      <w:sz w:val="36"/>
    </w:rPr>
  </w:style>
  <w:style w:type="character" w:customStyle="1" w:styleId="Cmsor2karaktere">
    <w:name w:val="Címsor 2 karaktere"/>
    <w:basedOn w:val="Bekezdsalapbettpusa"/>
    <w:link w:val="cmsor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styleId="Idzet">
    <w:name w:val="Quote"/>
    <w:basedOn w:val="Norml"/>
    <w:next w:val="Norml"/>
    <w:link w:val="Idzet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IdzetChar">
    <w:name w:val="Idézet Char"/>
    <w:basedOn w:val="Bekezdsalapbettpusa"/>
    <w:link w:val="Idzet"/>
    <w:uiPriority w:val="9"/>
    <w:rPr>
      <w:i/>
      <w:iCs/>
      <w:color w:val="7E97AD" w:themeColor="accent1"/>
      <w:kern w:val="20"/>
      <w:sz w:val="28"/>
    </w:rPr>
  </w:style>
  <w:style w:type="paragraph" w:styleId="Irodalomjegyzk">
    <w:name w:val="Bibliography"/>
    <w:basedOn w:val="Norml"/>
    <w:next w:val="Norml"/>
    <w:uiPriority w:val="37"/>
    <w:semiHidden/>
    <w:unhideWhenUsed/>
  </w:style>
  <w:style w:type="paragraph" w:styleId="Szvegblokk">
    <w:name w:val="Block Text"/>
    <w:basedOn w:val="Norm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Szvegtrzs">
    <w:name w:val="Body Text"/>
    <w:basedOn w:val="Norml"/>
    <w:link w:val="SzvegtrzsChar"/>
    <w:uiPriority w:val="99"/>
    <w:semiHidden/>
    <w:unhideWhenUsed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</w:style>
  <w:style w:type="paragraph" w:styleId="Szvegtrzs2">
    <w:name w:val="Body Text 2"/>
    <w:basedOn w:val="Norml"/>
    <w:link w:val="Szvegtrzs2Char"/>
    <w:uiPriority w:val="99"/>
    <w:semiHidden/>
    <w:unhideWhenUsed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</w:style>
  <w:style w:type="paragraph" w:styleId="Szvegtrzs3">
    <w:name w:val="Body Text 3"/>
    <w:basedOn w:val="Norml"/>
    <w:link w:val="Szvegtrzs3Char"/>
    <w:uiPriority w:val="99"/>
    <w:semiHidden/>
    <w:unhideWhenUsed/>
    <w:pPr>
      <w:spacing w:after="120"/>
    </w:pPr>
    <w:rPr>
      <w:sz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Pr>
      <w:sz w:val="16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pPr>
      <w:spacing w:after="20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</w:style>
  <w:style w:type="paragraph" w:styleId="Szvegtrzsbehzssal">
    <w:name w:val="Body Text Indent"/>
    <w:basedOn w:val="Norml"/>
    <w:link w:val="SzvegtrzsbehzssalChar"/>
    <w:uiPriority w:val="99"/>
    <w:semiHidden/>
    <w:unhideWhenUsed/>
    <w:pPr>
      <w:spacing w:after="120"/>
      <w:ind w:left="360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pPr>
      <w:spacing w:after="200"/>
      <w:ind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</w:style>
  <w:style w:type="paragraph" w:styleId="Szvegtrzsbehzssal2">
    <w:name w:val="Body Text Indent 2"/>
    <w:basedOn w:val="Norml"/>
    <w:link w:val="Szvegtrzsbehzssal2Char"/>
    <w:uiPriority w:val="99"/>
    <w:semiHidden/>
    <w:unhideWhenUsed/>
    <w:pPr>
      <w:spacing w:after="120" w:line="480" w:lineRule="auto"/>
      <w:ind w:left="360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</w:style>
  <w:style w:type="paragraph" w:styleId="Szvegtrzsbehzssal3">
    <w:name w:val="Body Text Indent 3"/>
    <w:basedOn w:val="Norml"/>
    <w:link w:val="Szvegtrzsbehzssal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Pr>
      <w:sz w:val="16"/>
    </w:rPr>
  </w:style>
  <w:style w:type="character" w:styleId="Knyvcme">
    <w:name w:val="Book Title"/>
    <w:basedOn w:val="Bekezdsalapbettpusa"/>
    <w:uiPriority w:val="33"/>
    <w:semiHidden/>
    <w:unhideWhenUsed/>
    <w:rPr>
      <w:b/>
      <w:bCs/>
      <w:smallCaps/>
      <w:spacing w:val="5"/>
    </w:rPr>
  </w:style>
  <w:style w:type="paragraph" w:customStyle="1" w:styleId="felirat">
    <w:name w:val="felirat"/>
    <w:basedOn w:val="Norml"/>
    <w:next w:val="Norm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Befejezs">
    <w:name w:val="Closing"/>
    <w:basedOn w:val="Norml"/>
    <w:link w:val="BefejezsChar"/>
    <w:uiPriority w:val="99"/>
    <w:semiHidden/>
    <w:unhideWhenUsed/>
    <w:pPr>
      <w:spacing w:after="0" w:line="240" w:lineRule="auto"/>
      <w:ind w:left="4320"/>
    </w:pPr>
  </w:style>
  <w:style w:type="character" w:customStyle="1" w:styleId="BefejezsChar">
    <w:name w:val="Befejezés Char"/>
    <w:basedOn w:val="Bekezdsalapbettpusa"/>
    <w:link w:val="Befejezs"/>
    <w:uiPriority w:val="99"/>
    <w:semiHidden/>
  </w:style>
  <w:style w:type="table" w:styleId="Sznesrcs">
    <w:name w:val="Colorful Grid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Sznesrcs2jellszn">
    <w:name w:val="Colorful Grid Accent 2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Sznesrcs3jellszn">
    <w:name w:val="Colorful Grid Accent 3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znesrcs4jellszn">
    <w:name w:val="Colorful Grid Accent 4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Sznesrcs5jellszn">
    <w:name w:val="Colorful Grid Accent 5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Sznesrcs6jellszn">
    <w:name w:val="Colorful Grid Accent 6"/>
    <w:basedOn w:val="Normltblzat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Szneslista">
    <w:name w:val="Colorful List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Szneslista2jellszn">
    <w:name w:val="Colorful List Accent 2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Szneslista3jellszn">
    <w:name w:val="Colorful List Accent 3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Szneslista4jellszn">
    <w:name w:val="Colorful List Accent 4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Szneslista5jellszn">
    <w:name w:val="Colorful List Accent 5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Szneslista6jellszn">
    <w:name w:val="Colorful List Accent 6"/>
    <w:basedOn w:val="Normltblzat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Sznesrnykols">
    <w:name w:val="Colorful Shading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Sznesrnykols4jellszn">
    <w:name w:val="Colorful Shading Accent 4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szljegyzet-hivatkozs">
    <w:name w:val="széljegyzet-hivatkozás"/>
    <w:basedOn w:val="Bekezdsalapbettpusa"/>
    <w:uiPriority w:val="99"/>
    <w:semiHidden/>
    <w:unhideWhenUsed/>
    <w:rPr>
      <w:sz w:val="16"/>
    </w:rPr>
  </w:style>
  <w:style w:type="paragraph" w:customStyle="1" w:styleId="szljegyzetszvege">
    <w:name w:val="széljegyzet szövege"/>
    <w:basedOn w:val="Norml"/>
    <w:link w:val="Megjegyzsszvegnekkaraktere"/>
    <w:uiPriority w:val="99"/>
    <w:semiHidden/>
    <w:unhideWhenUsed/>
    <w:pPr>
      <w:spacing w:line="240" w:lineRule="auto"/>
    </w:pPr>
  </w:style>
  <w:style w:type="character" w:customStyle="1" w:styleId="Megjegyzsszvegnekkaraktere">
    <w:name w:val="Megjegyzés szövegének karaktere"/>
    <w:basedOn w:val="Bekezdsalapbettpusa"/>
    <w:link w:val="szljegyzetszvege"/>
    <w:uiPriority w:val="99"/>
    <w:semiHidden/>
    <w:rPr>
      <w:sz w:val="20"/>
    </w:rPr>
  </w:style>
  <w:style w:type="paragraph" w:customStyle="1" w:styleId="szljegyzettrgya">
    <w:name w:val="széljegyzet tárgya"/>
    <w:basedOn w:val="szljegyzetszvege"/>
    <w:next w:val="szljegyzetszvege"/>
    <w:link w:val="Megjegyzstrgynakkaraktere"/>
    <w:uiPriority w:val="99"/>
    <w:semiHidden/>
    <w:unhideWhenUsed/>
    <w:rPr>
      <w:b/>
      <w:bCs/>
    </w:rPr>
  </w:style>
  <w:style w:type="character" w:customStyle="1" w:styleId="Megjegyzstrgynakkaraktere">
    <w:name w:val="Megjegyzés tárgyának karaktere"/>
    <w:basedOn w:val="Megjegyzsszvegnekkaraktere"/>
    <w:link w:val="szljegyzettrgya"/>
    <w:uiPriority w:val="99"/>
    <w:semiHidden/>
    <w:rPr>
      <w:b/>
      <w:bCs/>
      <w:sz w:val="20"/>
    </w:rPr>
  </w:style>
  <w:style w:type="table" w:styleId="Sttlista">
    <w:name w:val="Dark List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Sttlista2jellszn">
    <w:name w:val="Dark List Accent 2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Sttlista3jellszn">
    <w:name w:val="Dark List Accent 3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Sttlista4jellszn">
    <w:name w:val="Dark List Accent 4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Sttlista5jellszn">
    <w:name w:val="Dark List Accent 5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Sttlista6jellszn">
    <w:name w:val="Dark List Accent 6"/>
    <w:basedOn w:val="Normltblzat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</w:style>
  <w:style w:type="character" w:customStyle="1" w:styleId="DtumChar">
    <w:name w:val="Dátum Char"/>
    <w:basedOn w:val="Bekezdsalapbettpusa"/>
    <w:link w:val="Dtum"/>
    <w:uiPriority w:val="99"/>
    <w:semiHidden/>
  </w:style>
  <w:style w:type="paragraph" w:customStyle="1" w:styleId="Dokumentumtrkp">
    <w:name w:val="Dokumentumtérkép:"/>
    <w:basedOn w:val="Norml"/>
    <w:link w:val="Dokumentumtrkpkaraktere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umtrkpkaraktere">
    <w:name w:val="Dokumentumtérkép karaktere"/>
    <w:basedOn w:val="Bekezdsalapbettpusa"/>
    <w:link w:val="Dokumentumtrkp"/>
    <w:uiPriority w:val="99"/>
    <w:semiHidden/>
    <w:rPr>
      <w:rFonts w:ascii="Tahoma" w:hAnsi="Tahoma" w:cs="Tahoma"/>
      <w:sz w:val="16"/>
    </w:rPr>
  </w:style>
  <w:style w:type="paragraph" w:styleId="E-mail-alrs">
    <w:name w:val="E-mail Signature"/>
    <w:basedOn w:val="Norml"/>
    <w:link w:val="E-mail-alrsChar"/>
    <w:uiPriority w:val="99"/>
    <w:semiHidden/>
    <w:unhideWhenUsed/>
    <w:pPr>
      <w:spacing w:after="0" w:line="240" w:lineRule="auto"/>
    </w:pPr>
  </w:style>
  <w:style w:type="character" w:customStyle="1" w:styleId="E-mail-alrsChar">
    <w:name w:val="E-mail-aláírás Char"/>
    <w:basedOn w:val="Bekezdsalapbettpusa"/>
    <w:link w:val="E-mail-alrs"/>
    <w:uiPriority w:val="99"/>
    <w:semiHidden/>
  </w:style>
  <w:style w:type="character" w:styleId="Kiemels">
    <w:name w:val="Emphasis"/>
    <w:basedOn w:val="Bekezdsalapbettpusa"/>
    <w:uiPriority w:val="20"/>
    <w:semiHidden/>
    <w:unhideWhenUsed/>
    <w:rPr>
      <w:i/>
      <w:iCs/>
    </w:rPr>
  </w:style>
  <w:style w:type="character" w:customStyle="1" w:styleId="vgjegyzet-hivatkozs">
    <w:name w:val="végjegyzet-hivatkozás"/>
    <w:basedOn w:val="Bekezdsalapbettpusa"/>
    <w:uiPriority w:val="99"/>
    <w:semiHidden/>
    <w:unhideWhenUsed/>
    <w:rPr>
      <w:vertAlign w:val="superscript"/>
    </w:rPr>
  </w:style>
  <w:style w:type="paragraph" w:customStyle="1" w:styleId="vgjegyzetszvege">
    <w:name w:val="végjegyzet szövege"/>
    <w:basedOn w:val="Norml"/>
    <w:link w:val="Vgjegyzetszvegkaraktere"/>
    <w:uiPriority w:val="99"/>
    <w:semiHidden/>
    <w:unhideWhenUsed/>
    <w:pPr>
      <w:spacing w:after="0" w:line="240" w:lineRule="auto"/>
    </w:pPr>
  </w:style>
  <w:style w:type="character" w:customStyle="1" w:styleId="Vgjegyzetszvegkaraktere">
    <w:name w:val="Végjegyzetszöveg karaktere"/>
    <w:basedOn w:val="Bekezdsalapbettpusa"/>
    <w:link w:val="vgjegyzetszvege"/>
    <w:uiPriority w:val="99"/>
    <w:semiHidden/>
    <w:rPr>
      <w:sz w:val="20"/>
    </w:rPr>
  </w:style>
  <w:style w:type="paragraph" w:customStyle="1" w:styleId="bortkcm">
    <w:name w:val="borítékcím"/>
    <w:basedOn w:val="Norm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feladcmebortkon">
    <w:name w:val="feladó címe borítékon"/>
    <w:basedOn w:val="Norm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Megltogatotthivatkozs">
    <w:name w:val="Meglátogatott hivatkozás"/>
    <w:basedOn w:val="Bekezdsalapbettpusa"/>
    <w:uiPriority w:val="99"/>
    <w:semiHidden/>
    <w:unhideWhenUsed/>
    <w:rPr>
      <w:color w:val="969696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Pr>
      <w:vertAlign w:val="superscript"/>
    </w:rPr>
  </w:style>
  <w:style w:type="paragraph" w:customStyle="1" w:styleId="lbjegyzetszvege">
    <w:name w:val="lábjegyzet szövege"/>
    <w:basedOn w:val="Norml"/>
    <w:link w:val="Lbjegyzetszvegkaraktere"/>
    <w:uiPriority w:val="99"/>
    <w:semiHidden/>
    <w:unhideWhenUsed/>
    <w:pPr>
      <w:spacing w:after="0" w:line="240" w:lineRule="auto"/>
    </w:pPr>
  </w:style>
  <w:style w:type="character" w:customStyle="1" w:styleId="Lbjegyzetszvegkaraktere">
    <w:name w:val="Lábjegyzetszöveg karaktere"/>
    <w:basedOn w:val="Bekezdsalapbettpusa"/>
    <w:link w:val="lbjegyzetszvege"/>
    <w:uiPriority w:val="99"/>
    <w:semiHidden/>
    <w:rPr>
      <w:sz w:val="20"/>
    </w:rPr>
  </w:style>
  <w:style w:type="character" w:customStyle="1" w:styleId="Cmsor3karaktere">
    <w:name w:val="Címsor 3 karaktere"/>
    <w:basedOn w:val="Bekezdsalapbettpusa"/>
    <w:link w:val="cmsor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msor4karaktere">
    <w:name w:val="Címsor 4 karaktere"/>
    <w:basedOn w:val="Bekezdsalapbettpusa"/>
    <w:link w:val="cmsor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msor5karaktere">
    <w:name w:val="Címsor 5 karaktere"/>
    <w:basedOn w:val="Bekezdsalapbettpusa"/>
    <w:link w:val="cmsor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msor6karaktere">
    <w:name w:val="Címsor 6 karaktere"/>
    <w:basedOn w:val="Bekezdsalapbettpusa"/>
    <w:link w:val="cmsor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msor7karaktere">
    <w:name w:val="Címsor 7 karaktere"/>
    <w:basedOn w:val="Bekezdsalapbettpusa"/>
    <w:link w:val="cmsor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msor8karaktere">
    <w:name w:val="Címsor 8 karaktere"/>
    <w:basedOn w:val="Bekezdsalapbettpusa"/>
    <w:link w:val="cmsor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msor9karaktere">
    <w:name w:val="Címsor 9 karaktere"/>
    <w:basedOn w:val="Bekezdsalapbettpusa"/>
    <w:link w:val="cmsor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-mozaiksz">
    <w:name w:val="HTML Acronym"/>
    <w:basedOn w:val="Bekezdsalapbettpusa"/>
    <w:uiPriority w:val="99"/>
    <w:semiHidden/>
    <w:unhideWhenUsed/>
  </w:style>
  <w:style w:type="paragraph" w:styleId="HTML-cm">
    <w:name w:val="HTML Address"/>
    <w:basedOn w:val="Norml"/>
    <w:link w:val="HTML-cm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Pr>
      <w:i/>
      <w:iCs/>
    </w:rPr>
  </w:style>
  <w:style w:type="character" w:styleId="HTML-idzet">
    <w:name w:val="HTML Cite"/>
    <w:basedOn w:val="Bekezdsalapbettpusa"/>
    <w:uiPriority w:val="99"/>
    <w:semiHidden/>
    <w:unhideWhenUsed/>
    <w:rPr>
      <w:i/>
      <w:iCs/>
    </w:rPr>
  </w:style>
  <w:style w:type="character" w:styleId="HTML-kd">
    <w:name w:val="HTML Code"/>
    <w:basedOn w:val="Bekezdsalapbettpusa"/>
    <w:uiPriority w:val="99"/>
    <w:semiHidden/>
    <w:unhideWhenUsed/>
    <w:rPr>
      <w:rFonts w:ascii="Consolas" w:hAnsi="Consolas" w:cs="Consolas"/>
      <w:sz w:val="20"/>
    </w:rPr>
  </w:style>
  <w:style w:type="character" w:styleId="HTML-definci">
    <w:name w:val="HTML Definition"/>
    <w:basedOn w:val="Bekezdsalapbettpusa"/>
    <w:uiPriority w:val="99"/>
    <w:semiHidden/>
    <w:unhideWhenUsed/>
    <w:rPr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Pr>
      <w:rFonts w:ascii="Consolas" w:hAnsi="Consolas" w:cs="Consolas"/>
      <w:sz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Pr>
      <w:rFonts w:ascii="Consolas" w:hAnsi="Consolas" w:cs="Consolas"/>
      <w:sz w:val="20"/>
    </w:rPr>
  </w:style>
  <w:style w:type="character" w:styleId="HTML-minta">
    <w:name w:val="HTML Sample"/>
    <w:basedOn w:val="Bekezdsalapbettpusa"/>
    <w:uiPriority w:val="99"/>
    <w:semiHidden/>
    <w:unhideWhenUsed/>
    <w:rPr>
      <w:rFonts w:ascii="Consolas" w:hAnsi="Consolas" w:cs="Consolas"/>
      <w:sz w:val="24"/>
    </w:rPr>
  </w:style>
  <w:style w:type="character" w:styleId="HTML-rgp">
    <w:name w:val="HTML Typewriter"/>
    <w:basedOn w:val="Bekezdsalapbettpusa"/>
    <w:uiPriority w:val="99"/>
    <w:semiHidden/>
    <w:unhideWhenUsed/>
    <w:rPr>
      <w:rFonts w:ascii="Consolas" w:hAnsi="Consolas" w:cs="Consolas"/>
      <w:sz w:val="20"/>
    </w:rPr>
  </w:style>
  <w:style w:type="character" w:styleId="HTML-vltoz">
    <w:name w:val="HTML Variable"/>
    <w:basedOn w:val="Bekezdsalapbettpusa"/>
    <w:uiPriority w:val="99"/>
    <w:semiHidden/>
    <w:unhideWhenUsed/>
    <w:rPr>
      <w:i/>
      <w:iCs/>
    </w:rPr>
  </w:style>
  <w:style w:type="character" w:customStyle="1" w:styleId="Hivatkozs">
    <w:name w:val="Hivatkozás"/>
    <w:basedOn w:val="Bekezdsalapbettpusa"/>
    <w:uiPriority w:val="99"/>
    <w:unhideWhenUsed/>
    <w:rPr>
      <w:color w:val="646464" w:themeColor="hyperlink"/>
      <w:u w:val="single"/>
    </w:rPr>
  </w:style>
  <w:style w:type="paragraph" w:customStyle="1" w:styleId="trgymutat1">
    <w:name w:val="tárgymutató 1"/>
    <w:basedOn w:val="Norml"/>
    <w:next w:val="Norm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trgymutat2">
    <w:name w:val="tárgymutató 2"/>
    <w:basedOn w:val="Norml"/>
    <w:next w:val="Norm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trgymutat3">
    <w:name w:val="tárgymutató 3"/>
    <w:basedOn w:val="Norml"/>
    <w:next w:val="Norm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trgymutat4">
    <w:name w:val="tárgymutató 4"/>
    <w:basedOn w:val="Norml"/>
    <w:next w:val="Norm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trgymutat5">
    <w:name w:val="tárgymutató 5"/>
    <w:basedOn w:val="Norml"/>
    <w:next w:val="Norm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trgymutat6">
    <w:name w:val="tárgymutató 6"/>
    <w:basedOn w:val="Norml"/>
    <w:next w:val="Norm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trgymutat7">
    <w:name w:val="tárgymutató 7"/>
    <w:basedOn w:val="Norml"/>
    <w:next w:val="Norm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trgymutat8">
    <w:name w:val="tárgymutató 8"/>
    <w:basedOn w:val="Norml"/>
    <w:next w:val="Norm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trgymutat9">
    <w:name w:val="tárgymutató 9"/>
    <w:basedOn w:val="Norml"/>
    <w:next w:val="Norm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rgymutatcm">
    <w:name w:val="tárgymutatócím"/>
    <w:basedOn w:val="Norml"/>
    <w:next w:val="trgymutat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Erskiemels">
    <w:name w:val="Intense Emphasis"/>
    <w:basedOn w:val="Bekezdsalapbettpusa"/>
    <w:uiPriority w:val="21"/>
    <w:semiHidden/>
    <w:unhideWhenUsed/>
    <w:rPr>
      <w:b/>
      <w:bCs/>
      <w:i/>
      <w:iCs/>
      <w:color w:val="7E97AD" w:themeColor="accent1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Pr>
      <w:b/>
      <w:bCs/>
      <w:i/>
      <w:iCs/>
      <w:color w:val="7E97AD" w:themeColor="accent1"/>
    </w:rPr>
  </w:style>
  <w:style w:type="character" w:styleId="Ershivatkozs">
    <w:name w:val="Intense Reference"/>
    <w:basedOn w:val="Bekezdsalapbettpusa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Vilgosrcs">
    <w:name w:val="Light Grid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Vilgosrcs2jellszn">
    <w:name w:val="Light Grid Accent 2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Vilgosrcs3jellszn">
    <w:name w:val="Light Grid Accent 3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Vilgosrcs4jellszn">
    <w:name w:val="Light Grid Accent 4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Vilgosrcs5jellszn">
    <w:name w:val="Light Grid Accent 5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Vilgosrcs6jellszn">
    <w:name w:val="Light Grid Accent 6"/>
    <w:basedOn w:val="Normltblzat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Vilgoslista">
    <w:name w:val="Light List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Vilgoslista2jellszn">
    <w:name w:val="Light List Accent 2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Vilgoslista3jellszn">
    <w:name w:val="Light List Accent 3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Vilgoslista4jellszn">
    <w:name w:val="Light List Accent 4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Vilgoslista5jellszn">
    <w:name w:val="Light List Accent 5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Vilgoslista6jellszn">
    <w:name w:val="Light List Accent 6"/>
    <w:basedOn w:val="Normltblzat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Vilgostnus">
    <w:name w:val="Light Shading"/>
    <w:basedOn w:val="Normltblzat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Vilgosrnykols2jellszn">
    <w:name w:val="Light Shading Accent 2"/>
    <w:basedOn w:val="Normltblzat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Vilgosrnykols3jellszn">
    <w:name w:val="Light Shading Accent 3"/>
    <w:basedOn w:val="Normltblzat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Vilgosrnykols4jellszn">
    <w:name w:val="Light Shading Accent 4"/>
    <w:basedOn w:val="Normltblzat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Vilgosrnykols5jellszn">
    <w:name w:val="Light Shading Accent 5"/>
    <w:basedOn w:val="Normltblzat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Vilgosrnykols6jellszn">
    <w:name w:val="Light Shading Accent 6"/>
    <w:basedOn w:val="Normltblzat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sorszma">
    <w:name w:val="sor száma"/>
    <w:basedOn w:val="Bekezdsalapbettpusa"/>
    <w:uiPriority w:val="99"/>
    <w:semiHidden/>
    <w:unhideWhenUsed/>
  </w:style>
  <w:style w:type="paragraph" w:customStyle="1" w:styleId="SharePoint-lista">
    <w:name w:val="SharePoint-lista"/>
    <w:basedOn w:val="Norm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l"/>
    <w:uiPriority w:val="99"/>
    <w:semiHidden/>
    <w:unhideWhenUsed/>
    <w:pPr>
      <w:ind w:left="1800" w:hanging="360"/>
      <w:contextualSpacing/>
    </w:pPr>
  </w:style>
  <w:style w:type="paragraph" w:styleId="Felsorols">
    <w:name w:val="List Bullet"/>
    <w:basedOn w:val="Norml"/>
    <w:uiPriority w:val="1"/>
    <w:unhideWhenUsed/>
    <w:qFormat/>
    <w:pPr>
      <w:numPr>
        <w:numId w:val="1"/>
      </w:numPr>
      <w:spacing w:after="40"/>
    </w:pPr>
  </w:style>
  <w:style w:type="paragraph" w:styleId="Felsorols2">
    <w:name w:val="List Bullet 2"/>
    <w:basedOn w:val="Norml"/>
    <w:uiPriority w:val="99"/>
    <w:semiHidden/>
    <w:unhideWhenUsed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semiHidden/>
    <w:unhideWhenUsed/>
    <w:pPr>
      <w:numPr>
        <w:numId w:val="3"/>
      </w:numPr>
      <w:contextualSpacing/>
    </w:pPr>
  </w:style>
  <w:style w:type="paragraph" w:styleId="Felsorols4">
    <w:name w:val="List Bullet 4"/>
    <w:basedOn w:val="Norml"/>
    <w:uiPriority w:val="99"/>
    <w:semiHidden/>
    <w:unhideWhenUsed/>
    <w:pPr>
      <w:numPr>
        <w:numId w:val="4"/>
      </w:numPr>
      <w:contextualSpacing/>
    </w:pPr>
  </w:style>
  <w:style w:type="paragraph" w:styleId="Felsorols5">
    <w:name w:val="List Bullet 5"/>
    <w:basedOn w:val="Norml"/>
    <w:uiPriority w:val="99"/>
    <w:semiHidden/>
    <w:unhideWhenUsed/>
    <w:pPr>
      <w:numPr>
        <w:numId w:val="5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semiHidden/>
    <w:unhideWhenUsed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semiHidden/>
    <w:unhideWhenUsed/>
    <w:pPr>
      <w:spacing w:after="120"/>
      <w:ind w:left="1080"/>
      <w:contextualSpacing/>
    </w:pPr>
  </w:style>
  <w:style w:type="paragraph" w:styleId="Listafolytatsa4">
    <w:name w:val="List Continue 4"/>
    <w:basedOn w:val="Norml"/>
    <w:uiPriority w:val="99"/>
    <w:semiHidden/>
    <w:unhideWhenUsed/>
    <w:pPr>
      <w:spacing w:after="120"/>
      <w:ind w:left="1440"/>
      <w:contextualSpacing/>
    </w:pPr>
  </w:style>
  <w:style w:type="paragraph" w:styleId="Listafolytatsa5">
    <w:name w:val="List Continue 5"/>
    <w:basedOn w:val="Norml"/>
    <w:uiPriority w:val="99"/>
    <w:semiHidden/>
    <w:unhideWhenUsed/>
    <w:pPr>
      <w:spacing w:after="120"/>
      <w:ind w:left="1800"/>
      <w:contextualSpacing/>
    </w:pPr>
  </w:style>
  <w:style w:type="paragraph" w:styleId="Szmozottlista">
    <w:name w:val="List Number"/>
    <w:basedOn w:val="Norml"/>
    <w:uiPriority w:val="1"/>
    <w:unhideWhenUsed/>
    <w:qFormat/>
    <w:pPr>
      <w:numPr>
        <w:numId w:val="19"/>
      </w:numPr>
      <w:contextualSpacing/>
    </w:pPr>
  </w:style>
  <w:style w:type="paragraph" w:styleId="Szmozottlista2">
    <w:name w:val="List Number 2"/>
    <w:basedOn w:val="Norml"/>
    <w:uiPriority w:val="1"/>
    <w:unhideWhenUsed/>
    <w:qFormat/>
    <w:pPr>
      <w:numPr>
        <w:ilvl w:val="1"/>
        <w:numId w:val="19"/>
      </w:numPr>
      <w:contextualSpacing/>
    </w:pPr>
  </w:style>
  <w:style w:type="paragraph" w:styleId="Szmozottlista3">
    <w:name w:val="List Number 3"/>
    <w:basedOn w:val="Norml"/>
    <w:uiPriority w:val="18"/>
    <w:unhideWhenUsed/>
    <w:qFormat/>
    <w:pPr>
      <w:numPr>
        <w:ilvl w:val="2"/>
        <w:numId w:val="19"/>
      </w:numPr>
      <w:contextualSpacing/>
    </w:pPr>
  </w:style>
  <w:style w:type="paragraph" w:styleId="Szmozottlista4">
    <w:name w:val="List Number 4"/>
    <w:basedOn w:val="Norml"/>
    <w:uiPriority w:val="18"/>
    <w:semiHidden/>
    <w:unhideWhenUsed/>
    <w:pPr>
      <w:numPr>
        <w:ilvl w:val="3"/>
        <w:numId w:val="19"/>
      </w:numPr>
      <w:contextualSpacing/>
    </w:pPr>
  </w:style>
  <w:style w:type="paragraph" w:styleId="Szmozottlista5">
    <w:name w:val="List Number 5"/>
    <w:basedOn w:val="Norm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aszerbekezds">
    <w:name w:val="List Paragraph"/>
    <w:basedOn w:val="Norml"/>
    <w:uiPriority w:val="34"/>
    <w:unhideWhenUsed/>
    <w:pPr>
      <w:ind w:left="720"/>
      <w:contextualSpacing/>
    </w:pPr>
  </w:style>
  <w:style w:type="paragraph" w:customStyle="1" w:styleId="makr">
    <w:name w:val="makró"/>
    <w:link w:val="Makrszvegkarak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szvegkaraktere">
    <w:name w:val="Makrószöveg karaktere"/>
    <w:basedOn w:val="Bekezdsalapbettpusa"/>
    <w:link w:val="makr"/>
    <w:uiPriority w:val="99"/>
    <w:semiHidden/>
    <w:rPr>
      <w:rFonts w:ascii="Consolas" w:hAnsi="Consolas" w:cs="Consolas"/>
      <w:sz w:val="20"/>
    </w:rPr>
  </w:style>
  <w:style w:type="table" w:styleId="Kzepesrcs1">
    <w:name w:val="Medium Grid 1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Kzepesrcs12jellszn">
    <w:name w:val="Medium Grid 1 Accent 2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Kzepesrcs13jellszn">
    <w:name w:val="Medium Grid 1 Accent 3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Kzepesrcs14jellszn">
    <w:name w:val="Medium Grid 1 Accent 4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Kzepesrcs15jellszn">
    <w:name w:val="Medium Grid 1 Accent 5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Kzepesrcs16jellszn">
    <w:name w:val="Medium Grid 1 Accent 6"/>
    <w:basedOn w:val="Normltblzat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Kzepesrcs2">
    <w:name w:val="Medium Grid 2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Kzepesrcs32jellszn">
    <w:name w:val="Medium Grid 3 Accent 2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Kzepesrcs33jellszn">
    <w:name w:val="Medium Grid 3 Accent 3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Kzepesrcs34jellszn">
    <w:name w:val="Medium Grid 3 Accent 4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Kzepesrcs35jellszn">
    <w:name w:val="Medium Grid 3 Accent 5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Kzepesrcs36jellszn">
    <w:name w:val="Medium Grid 3 Accent 6"/>
    <w:basedOn w:val="Normltblzat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Kzepeslista1">
    <w:name w:val="Medium List 1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Kzepeslista12jellszn">
    <w:name w:val="Medium List 1 Accent 2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Kzepeslista13jellszn">
    <w:name w:val="Medium List 1 Accent 3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Kzepeslista14jellszn">
    <w:name w:val="Medium List 1 Accent 4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Kzepeslista15jellszn">
    <w:name w:val="Medium List 1 Accent 5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Kzepeslista16jellszn">
    <w:name w:val="Medium List 1 Accent 6"/>
    <w:basedOn w:val="Normltblzat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Kzepeslista2">
    <w:name w:val="Medium List 2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zenetfej">
    <w:name w:val="Message Header"/>
    <w:basedOn w:val="Norml"/>
    <w:link w:val="zenetfej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lWeb">
    <w:name w:val="Normal (Web)"/>
    <w:basedOn w:val="Norm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lbehzs">
    <w:name w:val="Normal Indent"/>
    <w:basedOn w:val="Norml"/>
    <w:uiPriority w:val="99"/>
    <w:semiHidden/>
    <w:unhideWhenUsed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</w:style>
  <w:style w:type="character" w:customStyle="1" w:styleId="oldalszm">
    <w:name w:val="oldalszám"/>
    <w:basedOn w:val="Bekezdsalapbettpusa"/>
    <w:uiPriority w:val="99"/>
    <w:semiHidden/>
    <w:unhideWhenUsed/>
  </w:style>
  <w:style w:type="paragraph" w:customStyle="1" w:styleId="Egyszerszveg">
    <w:name w:val="Egyszerű szöveg"/>
    <w:basedOn w:val="Norml"/>
    <w:link w:val="Egyszerszvegkaraktere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gyszerszvegkaraktere">
    <w:name w:val="Egyszerű szöveg karaktere"/>
    <w:basedOn w:val="Bekezdsalapbettpusa"/>
    <w:link w:val="Egyszerszveg"/>
    <w:uiPriority w:val="99"/>
    <w:semiHidden/>
    <w:rPr>
      <w:rFonts w:ascii="Consolas" w:hAnsi="Consolas" w:cs="Consolas"/>
      <w:sz w:val="21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</w:style>
  <w:style w:type="character" w:customStyle="1" w:styleId="MegszltsChar">
    <w:name w:val="Megszólítás Char"/>
    <w:basedOn w:val="Bekezdsalapbettpusa"/>
    <w:link w:val="Megszlts"/>
    <w:uiPriority w:val="99"/>
    <w:semiHidden/>
  </w:style>
  <w:style w:type="paragraph" w:styleId="Alrs">
    <w:name w:val="Signature"/>
    <w:basedOn w:val="Norml"/>
    <w:link w:val="Alrs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AlrsChar">
    <w:name w:val="Aláírás Char"/>
    <w:basedOn w:val="Bekezdsalapbettpusa"/>
    <w:link w:val="Alrs"/>
    <w:uiPriority w:val="9"/>
    <w:rPr>
      <w:kern w:val="20"/>
    </w:rPr>
  </w:style>
  <w:style w:type="character" w:customStyle="1" w:styleId="Vastag">
    <w:name w:val="Vastag"/>
    <w:basedOn w:val="Bekezdsalapbettpusa"/>
    <w:uiPriority w:val="1"/>
    <w:unhideWhenUsed/>
    <w:qFormat/>
    <w:rPr>
      <w:b/>
      <w:bCs/>
    </w:rPr>
  </w:style>
  <w:style w:type="paragraph" w:styleId="Alcm">
    <w:name w:val="Subtitle"/>
    <w:basedOn w:val="Norml"/>
    <w:next w:val="Norml"/>
    <w:link w:val="Alcm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AlcmChar">
    <w:name w:val="Alcím Char"/>
    <w:basedOn w:val="Bekezdsalapbettpusa"/>
    <w:link w:val="Alcm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Finomkiemels">
    <w:name w:val="Subtle Emphasis"/>
    <w:basedOn w:val="Bekezdsalapbettpusa"/>
    <w:uiPriority w:val="19"/>
    <w:semiHidden/>
    <w:unhideWhenUsed/>
    <w:rPr>
      <w:i/>
      <w:iCs/>
      <w:color w:val="808080" w:themeColor="text1" w:themeTint="7F"/>
    </w:rPr>
  </w:style>
  <w:style w:type="character" w:styleId="Finomhivatkozs">
    <w:name w:val="Subtle Reference"/>
    <w:basedOn w:val="Bekezdsalapbettpusa"/>
    <w:uiPriority w:val="31"/>
    <w:semiHidden/>
    <w:unhideWhenUsed/>
    <w:rPr>
      <w:smallCaps/>
      <w:color w:val="CC8E60" w:themeColor="accent2"/>
      <w:u w:val="single"/>
    </w:rPr>
  </w:style>
  <w:style w:type="table" w:styleId="Trhatstblzat1">
    <w:name w:val="Table 3D effects 1"/>
    <w:basedOn w:val="Normltblzat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blzatoszlopok1">
    <w:name w:val="Táblázatoszlopok 1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blzatoszlopok2">
    <w:name w:val="Táblázatoszlopok 2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blzatoszlopok3">
    <w:name w:val="Táblázatoszlopok 3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blzatoszlopok4">
    <w:name w:val="Táblázatoszlopok 4"/>
    <w:basedOn w:val="Normltblzat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blzatoszlopok5">
    <w:name w:val="Táblázatoszlopok 5"/>
    <w:basedOn w:val="Normltblzat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1">
    <w:name w:val="Table List 1"/>
    <w:basedOn w:val="Normltblzat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hivatkozsjegyzk">
    <w:name w:val="hivatkozásjegyzék"/>
    <w:basedOn w:val="Norml"/>
    <w:next w:val="Norml"/>
    <w:uiPriority w:val="99"/>
    <w:semiHidden/>
    <w:unhideWhenUsed/>
    <w:pPr>
      <w:spacing w:after="0"/>
      <w:ind w:left="220" w:hanging="220"/>
    </w:pPr>
  </w:style>
  <w:style w:type="paragraph" w:customStyle="1" w:styleId="brajegyzk">
    <w:name w:val="ábrajegyzék"/>
    <w:basedOn w:val="Norml"/>
    <w:next w:val="Norml"/>
    <w:uiPriority w:val="99"/>
    <w:semiHidden/>
    <w:unhideWhenUsed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m">
    <w:name w:val="Title"/>
    <w:basedOn w:val="Norml"/>
    <w:next w:val="Norml"/>
    <w:link w:val="Cm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CmChar">
    <w:name w:val="Cím Char"/>
    <w:basedOn w:val="Bekezdsalapbettpusa"/>
    <w:link w:val="Cm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hivatkozsjegyzk-fej">
    <w:name w:val="hivatkozásjegyzék-fej"/>
    <w:basedOn w:val="Norml"/>
    <w:next w:val="Norm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tj1">
    <w:name w:val="tj 1"/>
    <w:basedOn w:val="Norml"/>
    <w:next w:val="Norm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tj2">
    <w:name w:val="tj 2"/>
    <w:basedOn w:val="Norml"/>
    <w:next w:val="Norml"/>
    <w:autoRedefine/>
    <w:uiPriority w:val="39"/>
    <w:unhideWhenUsed/>
    <w:pPr>
      <w:spacing w:after="100"/>
      <w:ind w:left="220"/>
    </w:pPr>
  </w:style>
  <w:style w:type="paragraph" w:customStyle="1" w:styleId="tj3">
    <w:name w:val="tj 3"/>
    <w:basedOn w:val="Norml"/>
    <w:next w:val="Norml"/>
    <w:autoRedefine/>
    <w:uiPriority w:val="39"/>
    <w:semiHidden/>
    <w:unhideWhenUsed/>
    <w:pPr>
      <w:spacing w:after="100"/>
      <w:ind w:left="440"/>
    </w:pPr>
  </w:style>
  <w:style w:type="paragraph" w:customStyle="1" w:styleId="tj4">
    <w:name w:val="tj 4"/>
    <w:basedOn w:val="Norml"/>
    <w:next w:val="Norml"/>
    <w:autoRedefine/>
    <w:uiPriority w:val="39"/>
    <w:semiHidden/>
    <w:unhideWhenUsed/>
    <w:pPr>
      <w:spacing w:after="100"/>
      <w:ind w:left="660"/>
    </w:pPr>
  </w:style>
  <w:style w:type="paragraph" w:customStyle="1" w:styleId="tj5">
    <w:name w:val="tj 5"/>
    <w:basedOn w:val="Norml"/>
    <w:next w:val="Norml"/>
    <w:autoRedefine/>
    <w:uiPriority w:val="39"/>
    <w:semiHidden/>
    <w:unhideWhenUsed/>
    <w:pPr>
      <w:spacing w:after="100"/>
      <w:ind w:left="880"/>
    </w:pPr>
  </w:style>
  <w:style w:type="paragraph" w:customStyle="1" w:styleId="tj6">
    <w:name w:val="tj 6"/>
    <w:basedOn w:val="Norml"/>
    <w:next w:val="Norml"/>
    <w:autoRedefine/>
    <w:uiPriority w:val="39"/>
    <w:semiHidden/>
    <w:unhideWhenUsed/>
    <w:pPr>
      <w:spacing w:after="100"/>
      <w:ind w:left="1100"/>
    </w:pPr>
  </w:style>
  <w:style w:type="paragraph" w:customStyle="1" w:styleId="tj7">
    <w:name w:val="tj 7"/>
    <w:basedOn w:val="Norml"/>
    <w:next w:val="Norml"/>
    <w:autoRedefine/>
    <w:uiPriority w:val="39"/>
    <w:semiHidden/>
    <w:unhideWhenUsed/>
    <w:pPr>
      <w:spacing w:after="100"/>
      <w:ind w:left="1320"/>
    </w:pPr>
  </w:style>
  <w:style w:type="paragraph" w:customStyle="1" w:styleId="tj8">
    <w:name w:val="tj 8"/>
    <w:basedOn w:val="Norml"/>
    <w:next w:val="Norml"/>
    <w:autoRedefine/>
    <w:uiPriority w:val="39"/>
    <w:semiHidden/>
    <w:unhideWhenUsed/>
    <w:pPr>
      <w:spacing w:after="100"/>
      <w:ind w:left="1540"/>
    </w:pPr>
  </w:style>
  <w:style w:type="paragraph" w:customStyle="1" w:styleId="tj9">
    <w:name w:val="tj 9"/>
    <w:basedOn w:val="Norml"/>
    <w:next w:val="Norml"/>
    <w:autoRedefine/>
    <w:uiPriority w:val="39"/>
    <w:semiHidden/>
    <w:unhideWhenUsed/>
    <w:pPr>
      <w:spacing w:after="100"/>
      <w:ind w:left="1760"/>
    </w:pPr>
  </w:style>
  <w:style w:type="paragraph" w:styleId="Tartalomjegyzkcmsora">
    <w:name w:val="TOC Heading"/>
    <w:basedOn w:val="cmsor1"/>
    <w:next w:val="Norml"/>
    <w:uiPriority w:val="39"/>
    <w:unhideWhenUsed/>
    <w:qFormat/>
    <w:pPr>
      <w:outlineLvl w:val="9"/>
    </w:pPr>
  </w:style>
  <w:style w:type="character" w:customStyle="1" w:styleId="NincstrkzChar">
    <w:name w:val="Nincs térköz Char"/>
    <w:basedOn w:val="Bekezdsalapbettpusa"/>
    <w:link w:val="Nincstrkz"/>
    <w:uiPriority w:val="1"/>
  </w:style>
  <w:style w:type="paragraph" w:customStyle="1" w:styleId="Tblzatfejlc">
    <w:name w:val="Táblázatfejléc"/>
    <w:basedOn w:val="Norm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blzatszvegtizedesjegye">
    <w:name w:val="Táblázatszöveg tizedesjegye"/>
    <w:basedOn w:val="Norm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Pnzgyitblzat">
    <w:name w:val="Pénzügyi táblázat"/>
    <w:basedOn w:val="Normltblzat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vesjelents">
    <w:name w:val="Éves jelentés"/>
    <w:uiPriority w:val="99"/>
    <w:pPr>
      <w:numPr>
        <w:numId w:val="17"/>
      </w:numPr>
    </w:pPr>
  </w:style>
  <w:style w:type="paragraph" w:customStyle="1" w:styleId="Kivonat">
    <w:name w:val="Kivonat"/>
    <w:basedOn w:val="Norm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blzatszveg">
    <w:name w:val="Táblázatszöveg"/>
    <w:basedOn w:val="Norml"/>
    <w:uiPriority w:val="9"/>
    <w:qFormat/>
    <w:pPr>
      <w:spacing w:before="60" w:after="60" w:line="240" w:lineRule="auto"/>
      <w:ind w:left="144" w:right="144"/>
    </w:pPr>
  </w:style>
  <w:style w:type="paragraph" w:customStyle="1" w:styleId="Fordtotttblzatfejlc">
    <w:name w:val="Fordított táblázatfejléc"/>
    <w:basedOn w:val="Norm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Sznezettlfej">
    <w:name w:val="Színezett élőfej"/>
    <w:basedOn w:val="Norm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lfej0">
    <w:name w:val="header"/>
    <w:basedOn w:val="Norml"/>
    <w:link w:val="lfejChar"/>
    <w:uiPriority w:val="99"/>
    <w:unhideWhenUsed/>
    <w:rsid w:val="009A545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0"/>
    <w:uiPriority w:val="99"/>
    <w:rsid w:val="009A545F"/>
    <w:rPr>
      <w:kern w:val="20"/>
    </w:rPr>
  </w:style>
  <w:style w:type="paragraph" w:styleId="llb0">
    <w:name w:val="footer"/>
    <w:basedOn w:val="Norml"/>
    <w:link w:val="llbChar"/>
    <w:uiPriority w:val="99"/>
    <w:unhideWhenUsed/>
    <w:rsid w:val="009A545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0"/>
    <w:uiPriority w:val="99"/>
    <w:rsid w:val="009A545F"/>
    <w:rPr>
      <w:kern w:val="20"/>
    </w:rPr>
  </w:style>
  <w:style w:type="paragraph" w:styleId="TJ10">
    <w:name w:val="toc 1"/>
    <w:basedOn w:val="Norml"/>
    <w:next w:val="Norml"/>
    <w:autoRedefine/>
    <w:uiPriority w:val="39"/>
    <w:unhideWhenUsed/>
    <w:rsid w:val="00027DFC"/>
    <w:pPr>
      <w:spacing w:after="100"/>
    </w:pPr>
  </w:style>
  <w:style w:type="paragraph" w:styleId="TJ20">
    <w:name w:val="toc 2"/>
    <w:basedOn w:val="Norml"/>
    <w:next w:val="Norml"/>
    <w:autoRedefine/>
    <w:uiPriority w:val="39"/>
    <w:unhideWhenUsed/>
    <w:rsid w:val="00027DFC"/>
    <w:pPr>
      <w:spacing w:after="100"/>
      <w:ind w:left="200"/>
    </w:pPr>
  </w:style>
  <w:style w:type="character" w:styleId="Hiperhivatkozs">
    <w:name w:val="Hyperlink"/>
    <w:basedOn w:val="Bekezdsalapbettpusa"/>
    <w:uiPriority w:val="99"/>
    <w:unhideWhenUsed/>
    <w:rsid w:val="00027DFC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Török Dániel</PublishDate>
  <Abstract>Bevezetés az informatikába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8BEA89-25E5-47F6-9AFF-A46F9FAA18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E6E6B33-43DA-4DE3-ABDD-2C0F3ACFE6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343</TotalTime>
  <Pages>4</Pages>
  <Words>391</Words>
  <Characters>2702</Characters>
  <Application>Microsoft Office Word</Application>
  <DocSecurity>0</DocSecurity>
  <Lines>22</Lines>
  <Paragraphs>6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Részvényeseinknek</vt:lpstr>
      <vt:lpstr>    Fontos stratégiai elemek</vt:lpstr>
      <vt:lpstr>    Fontos pénzügyi elemek</vt:lpstr>
      <vt:lpstr>    Fontos működési elemek</vt:lpstr>
      <vt:lpstr>    Előretekintés</vt:lpstr>
      <vt:lpstr>Pénzügyi kivonat</vt:lpstr>
      <vt:lpstr>Pénzügyi kimutatások</vt:lpstr>
      <vt:lpstr>    Pénzügyi helyzet kimutatása</vt:lpstr>
      <vt:lpstr>    Átfogó bevétel kimutatása (nyereségek és veszteségek)</vt:lpstr>
      <vt:lpstr>    Saját tőke változásának kimutatása</vt:lpstr>
      <vt:lpstr>    Pénzforgalmi kimutatás</vt:lpstr>
      <vt:lpstr>Megjegyzések a pénzügyi kimutatásokhoz</vt:lpstr>
      <vt:lpstr>    Számlák</vt:lpstr>
      <vt:lpstr>    Tartozás</vt:lpstr>
      <vt:lpstr>    Vállalkozás folytatása</vt:lpstr>
      <vt:lpstr>    Függő kötelezettségek</vt:lpstr>
      <vt:lpstr>    Tételek</vt:lpstr>
      <vt:lpstr>Független könyvvizsgáló jelentése</vt:lpstr>
      <vt:lpstr>Kapcsolattartási adatok</vt:lpstr>
      <vt:lpstr>Vállalati adatok</vt:lpstr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Vigenére rejtjel</dc:title>
  <dc:creator>Török Dániel</dc:creator>
  <cp:keywords/>
  <cp:lastModifiedBy>Török Dániel</cp:lastModifiedBy>
  <cp:revision>7</cp:revision>
  <dcterms:created xsi:type="dcterms:W3CDTF">2021-09-17T06:10:00Z</dcterms:created>
  <dcterms:modified xsi:type="dcterms:W3CDTF">2021-09-18T21:25:00Z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